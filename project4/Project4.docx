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5278D7" w14:textId="17D2B349" w:rsidR="00A10484" w:rsidRPr="00302F8D" w:rsidRDefault="00490C4C">
      <w:pPr>
        <w:pStyle w:val="Title"/>
        <w:rPr>
          <w:sz w:val="52"/>
        </w:rPr>
      </w:pPr>
      <w:r>
        <w:rPr>
          <w:sz w:val="52"/>
        </w:rPr>
        <w:t>CS 1652</w:t>
      </w:r>
      <w:r w:rsidR="002342F4" w:rsidRPr="00302F8D">
        <w:rPr>
          <w:sz w:val="52"/>
        </w:rPr>
        <w:t xml:space="preserve"> – </w:t>
      </w:r>
      <w:r>
        <w:rPr>
          <w:sz w:val="52"/>
        </w:rPr>
        <w:t>Data Communication and Computer Networks</w:t>
      </w:r>
      <w:r w:rsidR="002342F4" w:rsidRPr="00302F8D">
        <w:rPr>
          <w:sz w:val="52"/>
        </w:rPr>
        <w:t xml:space="preserve"> – </w:t>
      </w:r>
      <w:r>
        <w:rPr>
          <w:sz w:val="52"/>
        </w:rPr>
        <w:t>Project</w:t>
      </w:r>
      <w:r w:rsidR="0004369D">
        <w:rPr>
          <w:sz w:val="52"/>
        </w:rPr>
        <w:t>#</w:t>
      </w:r>
      <w:r w:rsidR="005F627F">
        <w:rPr>
          <w:sz w:val="52"/>
        </w:rPr>
        <w:t>4</w:t>
      </w:r>
      <w:r w:rsidR="008B4D45" w:rsidRPr="00302F8D">
        <w:rPr>
          <w:rStyle w:val="FootnoteReference"/>
          <w:sz w:val="52"/>
        </w:rPr>
        <w:footnoteReference w:id="1"/>
      </w:r>
    </w:p>
    <w:p w14:paraId="28F2A60D" w14:textId="4C97DF89" w:rsidR="002342F4" w:rsidRDefault="002342F4" w:rsidP="002342F4">
      <w:pPr>
        <w:rPr>
          <w:b/>
        </w:rPr>
      </w:pPr>
      <w:r w:rsidRPr="002342F4">
        <w:rPr>
          <w:b/>
        </w:rPr>
        <w:t xml:space="preserve">Due: </w:t>
      </w:r>
      <w:r w:rsidR="00992C43">
        <w:rPr>
          <w:b/>
        </w:rPr>
        <w:t>Monday</w:t>
      </w:r>
      <w:r w:rsidR="00164EF0">
        <w:rPr>
          <w:b/>
        </w:rPr>
        <w:t xml:space="preserve"> </w:t>
      </w:r>
      <w:r w:rsidR="005F627F">
        <w:rPr>
          <w:b/>
        </w:rPr>
        <w:t>Augu</w:t>
      </w:r>
      <w:r w:rsidR="003F1B93">
        <w:rPr>
          <w:b/>
        </w:rPr>
        <w:t>st 3</w:t>
      </w:r>
      <w:r w:rsidR="003F1B93">
        <w:rPr>
          <w:b/>
          <w:vertAlign w:val="superscript"/>
        </w:rPr>
        <w:t>rd</w:t>
      </w:r>
      <w:r w:rsidRPr="002342F4">
        <w:rPr>
          <w:b/>
        </w:rPr>
        <w:t xml:space="preserve"> @ 11:59pm</w:t>
      </w:r>
    </w:p>
    <w:p w14:paraId="7FD9014F" w14:textId="3D64D2F6" w:rsidR="002342F4" w:rsidRPr="002342F4" w:rsidRDefault="002342F4" w:rsidP="002342F4">
      <w:pPr>
        <w:rPr>
          <w:b/>
        </w:rPr>
      </w:pPr>
      <w:r w:rsidRPr="002342F4">
        <w:rPr>
          <w:b/>
        </w:rPr>
        <w:t xml:space="preserve">Late submission: </w:t>
      </w:r>
      <w:r w:rsidR="003F1B93">
        <w:rPr>
          <w:b/>
        </w:rPr>
        <w:t>No Late submission date</w:t>
      </w:r>
    </w:p>
    <w:p w14:paraId="43142391" w14:textId="1463DE0E" w:rsidR="00855982" w:rsidRPr="00855982" w:rsidRDefault="008B4D45" w:rsidP="00855982">
      <w:pPr>
        <w:pStyle w:val="Heading1"/>
      </w:pPr>
      <w:r>
        <w:t>O</w:t>
      </w:r>
      <w:r w:rsidR="002342F4">
        <w:t>verview</w:t>
      </w:r>
    </w:p>
    <w:p w14:paraId="7B69890C" w14:textId="77777777" w:rsidR="002342F4" w:rsidRPr="002342F4" w:rsidRDefault="002342F4" w:rsidP="002342F4">
      <w:pPr>
        <w:spacing w:after="0" w:line="240" w:lineRule="auto"/>
        <w:rPr>
          <w:rFonts w:ascii="Times New Roman" w:eastAsia="Times New Roman" w:hAnsi="Times New Roman" w:cs="Times New Roman"/>
          <w:color w:val="000000"/>
          <w:sz w:val="27"/>
          <w:szCs w:val="27"/>
          <w:lang w:eastAsia="en-US"/>
        </w:rPr>
      </w:pPr>
      <w:r w:rsidRPr="002342F4">
        <w:rPr>
          <w:rFonts w:ascii="Times New Roman" w:eastAsia="Times New Roman" w:hAnsi="Times New Roman" w:cs="Times New Roman"/>
          <w:b/>
          <w:bCs/>
          <w:color w:val="000000"/>
          <w:lang w:eastAsia="en-US"/>
        </w:rPr>
        <w:t> </w:t>
      </w:r>
    </w:p>
    <w:p w14:paraId="67D06B04" w14:textId="2744C856" w:rsidR="007062FC" w:rsidRDefault="002342F4" w:rsidP="007062FC">
      <w:pPr>
        <w:rPr>
          <w:lang w:eastAsia="en-US"/>
        </w:rPr>
      </w:pPr>
      <w:r w:rsidRPr="002342F4">
        <w:rPr>
          <w:b/>
          <w:bCs/>
          <w:lang w:eastAsia="en-US"/>
        </w:rPr>
        <w:t>Purpose:</w:t>
      </w:r>
      <w:r w:rsidRPr="002342F4">
        <w:rPr>
          <w:lang w:eastAsia="en-US"/>
        </w:rPr>
        <w:t> </w:t>
      </w:r>
      <w:r w:rsidR="00756FC3">
        <w:rPr>
          <w:lang w:eastAsia="en-US"/>
        </w:rPr>
        <w:t xml:space="preserve">To </w:t>
      </w:r>
      <w:r w:rsidR="00FE5819">
        <w:rPr>
          <w:lang w:eastAsia="en-US"/>
        </w:rPr>
        <w:t xml:space="preserve">analyze </w:t>
      </w:r>
      <w:r w:rsidR="00E50883">
        <w:rPr>
          <w:lang w:eastAsia="en-US"/>
        </w:rPr>
        <w:t xml:space="preserve">link-layer protocols in captured </w:t>
      </w:r>
      <w:r w:rsidR="00FE5819">
        <w:rPr>
          <w:lang w:eastAsia="en-US"/>
        </w:rPr>
        <w:t>packet traces</w:t>
      </w:r>
    </w:p>
    <w:p w14:paraId="18DB1725" w14:textId="069A281F" w:rsidR="002342F4" w:rsidRPr="00756FC3" w:rsidRDefault="002342F4" w:rsidP="007062FC">
      <w:pPr>
        <w:rPr>
          <w:sz w:val="27"/>
          <w:szCs w:val="27"/>
          <w:lang w:eastAsia="en-US"/>
        </w:rPr>
      </w:pPr>
      <w:r w:rsidRPr="002342F4">
        <w:rPr>
          <w:b/>
          <w:bCs/>
          <w:lang w:eastAsia="en-US"/>
        </w:rPr>
        <w:t>Goal 1: </w:t>
      </w:r>
      <w:r w:rsidR="00756FC3">
        <w:rPr>
          <w:lang w:eastAsia="en-US"/>
        </w:rPr>
        <w:t xml:space="preserve">To </w:t>
      </w:r>
      <w:r w:rsidR="00E50883">
        <w:rPr>
          <w:lang w:eastAsia="en-US"/>
        </w:rPr>
        <w:t xml:space="preserve">analyze </w:t>
      </w:r>
      <w:r w:rsidR="00CA32E3">
        <w:rPr>
          <w:lang w:eastAsia="en-US"/>
        </w:rPr>
        <w:t xml:space="preserve">the </w:t>
      </w:r>
      <w:r w:rsidR="00E50883">
        <w:rPr>
          <w:lang w:eastAsia="en-US"/>
        </w:rPr>
        <w:t xml:space="preserve">Ethernet and ARP </w:t>
      </w:r>
      <w:r w:rsidR="00CA32E3">
        <w:rPr>
          <w:lang w:eastAsia="en-US"/>
        </w:rPr>
        <w:t>protocols.</w:t>
      </w:r>
    </w:p>
    <w:p w14:paraId="71A4B47D" w14:textId="06FC8015" w:rsidR="00B06784" w:rsidRPr="00756FC3" w:rsidRDefault="00771BA8" w:rsidP="0004369D">
      <w:pPr>
        <w:rPr>
          <w:rtl/>
          <w:lang w:eastAsia="en-US"/>
        </w:rPr>
      </w:pPr>
      <w:r w:rsidRPr="002342F4">
        <w:rPr>
          <w:b/>
          <w:bCs/>
          <w:lang w:eastAsia="en-US"/>
        </w:rPr>
        <w:t>Goal 2:</w:t>
      </w:r>
      <w:r w:rsidRPr="002342F4">
        <w:rPr>
          <w:lang w:eastAsia="en-US"/>
        </w:rPr>
        <w:t> </w:t>
      </w:r>
      <w:r w:rsidR="00756FC3">
        <w:rPr>
          <w:lang w:eastAsia="en-US"/>
        </w:rPr>
        <w:t xml:space="preserve">To </w:t>
      </w:r>
      <w:r w:rsidR="00CA32E3">
        <w:rPr>
          <w:lang w:eastAsia="en-US"/>
        </w:rPr>
        <w:t xml:space="preserve">analyze </w:t>
      </w:r>
      <w:r w:rsidR="001741FC">
        <w:rPr>
          <w:lang w:eastAsia="en-US"/>
        </w:rPr>
        <w:t xml:space="preserve">the </w:t>
      </w:r>
      <w:r w:rsidR="00CA32E3">
        <w:rPr>
          <w:lang w:eastAsia="en-US"/>
        </w:rPr>
        <w:t>802.11 Wi-Fi protocol.</w:t>
      </w:r>
    </w:p>
    <w:p w14:paraId="2D1130E3" w14:textId="28A1FB0E" w:rsidR="00771BA8" w:rsidRDefault="00771BA8" w:rsidP="00771BA8">
      <w:pPr>
        <w:rPr>
          <w:color w:val="000000"/>
        </w:rPr>
      </w:pPr>
      <w:r>
        <w:rPr>
          <w:color w:val="000000"/>
        </w:rPr>
        <w:t>More specific details follow below.</w:t>
      </w:r>
    </w:p>
    <w:p w14:paraId="383A10CA" w14:textId="053D019A" w:rsidR="00CA32E3" w:rsidRDefault="00696DE4" w:rsidP="005135F2">
      <w:pPr>
        <w:pStyle w:val="Heading1"/>
      </w:pPr>
      <w:r>
        <w:t>Part 1: Ethernet and ARP</w:t>
      </w:r>
    </w:p>
    <w:p w14:paraId="675FD28F" w14:textId="444B3205" w:rsidR="00696DE4" w:rsidRDefault="00696DE4" w:rsidP="00F754F5">
      <w:pPr>
        <w:rPr>
          <w:rFonts w:ascii="Arial" w:hAnsi="Arial" w:cs="Arial"/>
          <w:sz w:val="28"/>
          <w:szCs w:val="28"/>
        </w:rPr>
      </w:pPr>
      <w:r>
        <w:t>In this part, we’ll investigate the Ethernet protocol and the ARP protocol.  Before beginning this lab, you’ll probably want to review sections 6.4.1 (Link-layer addressing and ARP) and 6.4.2 (Ethernet) in the text</w:t>
      </w:r>
      <w:r>
        <w:rPr>
          <w:rStyle w:val="FootnoteReference"/>
        </w:rPr>
        <w:footnoteReference w:id="2"/>
      </w:r>
      <w:r>
        <w:t>. RFC 826 (</w:t>
      </w:r>
      <w:hyperlink r:id="rId11" w:history="1">
        <w:r>
          <w:rPr>
            <w:rStyle w:val="Hyperlink"/>
          </w:rPr>
          <w:t>ftp://ftp.rfc-editor.org/in-notes/std/std37.txt</w:t>
        </w:r>
      </w:hyperlink>
      <w:r>
        <w:t>) contains the gory details of the ARP protocol, which is used by an IP device to determine the IP address of a remote interface whose Ethernet address is known.</w:t>
      </w:r>
    </w:p>
    <w:p w14:paraId="429C01B8" w14:textId="39CF763C" w:rsidR="00EC637C" w:rsidRPr="003D1101" w:rsidRDefault="00EC637C" w:rsidP="00EC637C">
      <w:pPr>
        <w:pStyle w:val="ListParagraph"/>
        <w:numPr>
          <w:ilvl w:val="0"/>
          <w:numId w:val="7"/>
        </w:numPr>
      </w:pPr>
      <w:r>
        <w:t>D</w:t>
      </w:r>
      <w:r w:rsidRPr="003D1101">
        <w:t xml:space="preserve">ownload the file </w:t>
      </w:r>
      <w:proofErr w:type="spellStart"/>
      <w:r w:rsidR="003E3C65">
        <w:t>ethernet.pcapng</w:t>
      </w:r>
      <w:proofErr w:type="spellEnd"/>
      <w:r w:rsidR="003E3C65">
        <w:t xml:space="preserve"> from the Project 4 page on Canvas. </w:t>
      </w:r>
      <w:r w:rsidRPr="003D1101">
        <w:t xml:space="preserve">The trace file </w:t>
      </w:r>
      <w:r w:rsidR="003E3C65">
        <w:t>was</w:t>
      </w:r>
      <w:r w:rsidRPr="003D1101">
        <w:t xml:space="preserve"> collected by Wireshark running on one of </w:t>
      </w:r>
      <w:r w:rsidR="003E3C65">
        <w:t xml:space="preserve">your instructor's </w:t>
      </w:r>
      <w:r w:rsidRPr="003D1101">
        <w:t xml:space="preserve">computers, while </w:t>
      </w:r>
      <w:r w:rsidR="003E3C65">
        <w:t>opening the page http://gaia.cs.umass.edu/wireshark-labs/HTTP-ethereal-lab-file3.html</w:t>
      </w:r>
      <w:r w:rsidRPr="003D1101">
        <w:t xml:space="preserve">. Once you have downloaded the trace, you can load it into Wireshark and view the trace using the </w:t>
      </w:r>
      <w:r w:rsidRPr="00EC637C">
        <w:rPr>
          <w:i/>
        </w:rPr>
        <w:t>File</w:t>
      </w:r>
      <w:r w:rsidRPr="003D1101">
        <w:t xml:space="preserve"> pull down menu, choosing </w:t>
      </w:r>
      <w:r w:rsidRPr="00EC637C">
        <w:rPr>
          <w:i/>
        </w:rPr>
        <w:t>Open</w:t>
      </w:r>
      <w:r w:rsidRPr="003D1101">
        <w:t xml:space="preserve">, and then selecting the </w:t>
      </w:r>
      <w:r w:rsidR="003E3C65">
        <w:t xml:space="preserve">downloaded </w:t>
      </w:r>
      <w:r w:rsidRPr="003D1101">
        <w:t>trace file.  You can then use this trace file to answer the questions below.</w:t>
      </w:r>
    </w:p>
    <w:p w14:paraId="4693F2FE" w14:textId="08778C9D" w:rsidR="00696DE4" w:rsidRDefault="00696DE4" w:rsidP="00696DE4">
      <w:pPr>
        <w:numPr>
          <w:ilvl w:val="0"/>
          <w:numId w:val="7"/>
        </w:numPr>
        <w:spacing w:after="0" w:line="240" w:lineRule="auto"/>
      </w:pPr>
      <w:r>
        <w:t>First, find the packet number</w:t>
      </w:r>
      <w:r w:rsidR="00E26F27">
        <w:t>s</w:t>
      </w:r>
      <w:r>
        <w:t xml:space="preserve"> (the leftmost column in the upper Wireshark window) of the HTTP GET message that was sent from your computer to gaia.cs.umass.edu, as well as the beginning of the HTTP response message sent to your computer by gaia.cs.umass.edu.  You should see a screen that looks something like this (where packet </w:t>
      </w:r>
      <w:r w:rsidR="00871DB8">
        <w:t>8</w:t>
      </w:r>
      <w:r>
        <w:t xml:space="preserve"> in the screen shot below contains the HTTP GET message)</w:t>
      </w:r>
    </w:p>
    <w:p w14:paraId="34DDD47D" w14:textId="034E3A32" w:rsidR="00696DE4" w:rsidRDefault="00531A49" w:rsidP="00696DE4">
      <w:pPr>
        <w:jc w:val="center"/>
      </w:pPr>
      <w:r w:rsidRPr="00531A49">
        <w:rPr>
          <w:noProof/>
        </w:rPr>
        <w:lastRenderedPageBreak/>
        <w:drawing>
          <wp:inline distT="0" distB="0" distL="0" distR="0" wp14:anchorId="6B1B357A" wp14:editId="09FF7F49">
            <wp:extent cx="5943600" cy="361886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2"/>
                    <a:stretch>
                      <a:fillRect/>
                    </a:stretch>
                  </pic:blipFill>
                  <pic:spPr>
                    <a:xfrm>
                      <a:off x="0" y="0"/>
                      <a:ext cx="5943600" cy="3618865"/>
                    </a:xfrm>
                    <a:prstGeom prst="rect">
                      <a:avLst/>
                    </a:prstGeom>
                  </pic:spPr>
                </pic:pic>
              </a:graphicData>
            </a:graphic>
          </wp:inline>
        </w:drawing>
      </w:r>
    </w:p>
    <w:p w14:paraId="6C9D992E" w14:textId="0955B876" w:rsidR="00696DE4" w:rsidRDefault="00696DE4" w:rsidP="00D150CF">
      <w:pPr>
        <w:numPr>
          <w:ilvl w:val="0"/>
          <w:numId w:val="8"/>
        </w:numPr>
        <w:spacing w:after="0" w:line="240" w:lineRule="auto"/>
      </w:pPr>
      <w:r>
        <w:t xml:space="preserve">Since this </w:t>
      </w:r>
      <w:r w:rsidR="00531A49">
        <w:t>part</w:t>
      </w:r>
      <w:r>
        <w:t xml:space="preserve"> is about Ethernet and ARP, we’re not interested in IP or higher-layer protocols. So</w:t>
      </w:r>
      <w:r w:rsidR="00730733">
        <w:t>,</w:t>
      </w:r>
      <w:r>
        <w:t xml:space="preserve"> let’s change Wireshark’s “listing of captured packets” window so that it shows information only about protocols below IP. To have Wireshark do this, select </w:t>
      </w:r>
      <w:r>
        <w:rPr>
          <w:i/>
        </w:rPr>
        <w:t>Analyze-&gt;Enabled Protocols.</w:t>
      </w:r>
      <w:r>
        <w:t xml:space="preserve">  Then uncheck the IP</w:t>
      </w:r>
      <w:r w:rsidR="00F43AAD">
        <w:t>v4</w:t>
      </w:r>
      <w:r>
        <w:t xml:space="preserve"> box and select </w:t>
      </w:r>
      <w:r>
        <w:rPr>
          <w:i/>
        </w:rPr>
        <w:t>OK</w:t>
      </w:r>
      <w:r>
        <w:t>.  You should now see a Wireshark window that looks like:</w:t>
      </w:r>
    </w:p>
    <w:p w14:paraId="750A5A37" w14:textId="3EE69BEF" w:rsidR="00696DE4" w:rsidRDefault="00D150CF" w:rsidP="00696DE4">
      <w:r w:rsidRPr="00D150CF">
        <w:rPr>
          <w:noProof/>
        </w:rPr>
        <w:drawing>
          <wp:inline distT="0" distB="0" distL="0" distR="0" wp14:anchorId="2FF8E882" wp14:editId="036AE0FE">
            <wp:extent cx="5943600" cy="361886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3"/>
                    <a:stretch>
                      <a:fillRect/>
                    </a:stretch>
                  </pic:blipFill>
                  <pic:spPr>
                    <a:xfrm>
                      <a:off x="0" y="0"/>
                      <a:ext cx="5943600" cy="3618865"/>
                    </a:xfrm>
                    <a:prstGeom prst="rect">
                      <a:avLst/>
                    </a:prstGeom>
                  </pic:spPr>
                </pic:pic>
              </a:graphicData>
            </a:graphic>
          </wp:inline>
        </w:drawing>
      </w:r>
    </w:p>
    <w:p w14:paraId="2933EE63" w14:textId="77777777" w:rsidR="00696DE4" w:rsidRDefault="00696DE4" w:rsidP="00696DE4"/>
    <w:p w14:paraId="4F68C745" w14:textId="355A67A3" w:rsidR="00696DE4" w:rsidRDefault="00696DE4" w:rsidP="00B945FC">
      <w:r>
        <w:lastRenderedPageBreak/>
        <w:t>In order to answer the following questions, you’ll need to look into the packet details and packet contents windows (the middle and lower display windows in Wireshark).</w:t>
      </w:r>
    </w:p>
    <w:p w14:paraId="01B1898C" w14:textId="77777777" w:rsidR="00696DE4" w:rsidRDefault="00696DE4" w:rsidP="00696DE4">
      <w:r>
        <w:t>Select the Ethernet frame containing the HTTP GET message. (Recall that the HTTP GET message is carried inside of a TCP segment, which is carried inside of an IP datagram, which is carried inside of an Ethernet frame; reread section 1.5.2 in the text if you find this encapsulation a bit confusing). Expand the Ethernet II information in the packet details window.  Note that the contents of the Ethernet frame (header as well as payload) are displayed in the packet contents window.</w:t>
      </w:r>
    </w:p>
    <w:p w14:paraId="5FEB0309" w14:textId="0250AED6" w:rsidR="00696DE4" w:rsidRDefault="00696DE4" w:rsidP="00E27281">
      <w:r>
        <w:t xml:space="preserve">Answer the following questions, based on the contents of the Ethernet frame containing the HTTP GET message. Whenever possible, when answering a </w:t>
      </w:r>
      <w:r w:rsidR="003B2EE3">
        <w:t>question,</w:t>
      </w:r>
      <w:r>
        <w:t xml:space="preserve"> you should </w:t>
      </w:r>
      <w:r w:rsidR="000468F7">
        <w:t>attach</w:t>
      </w:r>
      <w:r>
        <w:t xml:space="preserve"> a</w:t>
      </w:r>
      <w:r w:rsidR="005E07FB">
        <w:t>n annotated</w:t>
      </w:r>
      <w:r>
        <w:t xml:space="preserve"> printout of the packet(s) within the trace that you used to answer the question asked.  To print a packet, use </w:t>
      </w:r>
      <w:r>
        <w:rPr>
          <w:i/>
        </w:rPr>
        <w:t>File-&gt;Print</w:t>
      </w:r>
      <w:r>
        <w:t xml:space="preserve">, choose </w:t>
      </w:r>
      <w:r>
        <w:rPr>
          <w:i/>
        </w:rPr>
        <w:t>Selected packet only</w:t>
      </w:r>
      <w:r>
        <w:t xml:space="preserve">, choose </w:t>
      </w:r>
      <w:r>
        <w:rPr>
          <w:i/>
        </w:rPr>
        <w:t>Packet summary line,</w:t>
      </w:r>
      <w:r>
        <w:t xml:space="preserve"> and select the minimum amount of packet detail that you need to answer the question.</w:t>
      </w:r>
      <w:r w:rsidR="00E27281">
        <w:t xml:space="preserve"> What we mean by annotation is to highlight the relevant part(s) of the packet that you used to answer the question.</w:t>
      </w:r>
    </w:p>
    <w:p w14:paraId="55E0648F" w14:textId="42F33393" w:rsidR="00696DE4" w:rsidRDefault="00696DE4" w:rsidP="00696DE4">
      <w:pPr>
        <w:numPr>
          <w:ilvl w:val="0"/>
          <w:numId w:val="5"/>
        </w:numPr>
        <w:spacing w:after="0" w:line="240" w:lineRule="auto"/>
      </w:pPr>
      <w:r>
        <w:t xml:space="preserve">What is the 48-bit Ethernet address of </w:t>
      </w:r>
      <w:r w:rsidR="00E27281">
        <w:t>the instructor's</w:t>
      </w:r>
      <w:r>
        <w:t xml:space="preserve"> computer?</w:t>
      </w:r>
      <w:r w:rsidR="00EB2F68">
        <w:t xml:space="preserve">  </w:t>
      </w:r>
    </w:p>
    <w:p w14:paraId="266E080D" w14:textId="23F82D1F" w:rsidR="00EB2F68" w:rsidRDefault="00EB2F68" w:rsidP="006B5849">
      <w:pPr>
        <w:spacing w:after="0" w:line="240" w:lineRule="auto"/>
        <w:ind w:firstLine="360"/>
        <w:rPr>
          <w:color w:val="00B050"/>
        </w:rPr>
      </w:pPr>
      <w:r w:rsidRPr="00EB2F68">
        <w:rPr>
          <w:color w:val="00B050"/>
        </w:rPr>
        <w:t>8c:</w:t>
      </w:r>
      <w:r>
        <w:rPr>
          <w:color w:val="00B050"/>
        </w:rPr>
        <w:t>85:90:84:b0:79</w:t>
      </w:r>
    </w:p>
    <w:p w14:paraId="02E7CEE3" w14:textId="52B1651B" w:rsidR="00CB1EE1" w:rsidRDefault="00430002" w:rsidP="006B5849">
      <w:pPr>
        <w:spacing w:after="0" w:line="240" w:lineRule="auto"/>
        <w:ind w:firstLine="360"/>
        <w:rPr>
          <w:color w:val="00B050"/>
        </w:rPr>
      </w:pPr>
      <w:r>
        <w:rPr>
          <w:noProof/>
          <w:color w:val="00B050"/>
        </w:rPr>
        <w:drawing>
          <wp:inline distT="0" distB="0" distL="0" distR="0" wp14:anchorId="7A809226" wp14:editId="66866FDC">
            <wp:extent cx="5943600" cy="683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31 at 3.20.47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47BF899D" w14:textId="77777777" w:rsidR="00EB2F68" w:rsidRPr="00EB2F68" w:rsidRDefault="00EB2F68" w:rsidP="00EB2F68">
      <w:pPr>
        <w:spacing w:after="0" w:line="240" w:lineRule="auto"/>
        <w:ind w:left="708"/>
        <w:rPr>
          <w:color w:val="00B050"/>
        </w:rPr>
      </w:pPr>
    </w:p>
    <w:p w14:paraId="1C7E9832" w14:textId="028AF3A4" w:rsidR="00696DE4" w:rsidRPr="006B5849" w:rsidRDefault="00696DE4" w:rsidP="00EB2F68">
      <w:pPr>
        <w:numPr>
          <w:ilvl w:val="0"/>
          <w:numId w:val="5"/>
        </w:numPr>
        <w:spacing w:after="0" w:line="240" w:lineRule="auto"/>
      </w:pPr>
      <w:r w:rsidRPr="006B5849">
        <w:t xml:space="preserve">What is the 48-bit destination address in the Ethernet frame?  Is this the Ethernet address of gaia.cs.umass.edu? (Hint: the answer is </w:t>
      </w:r>
      <w:r w:rsidRPr="006B5849">
        <w:rPr>
          <w:i/>
        </w:rPr>
        <w:t>no</w:t>
      </w:r>
      <w:r w:rsidRPr="006B5849">
        <w:t>).  What device has this as its Ethernet address? [Note: this is an important question, and one that students sometimes get wrong.  Re-read pages 468-469 in the text and make sure you understand the answer here.]</w:t>
      </w:r>
    </w:p>
    <w:p w14:paraId="27B17D1F" w14:textId="5CAE7F00" w:rsidR="00EB2F68" w:rsidRDefault="00EB2F68" w:rsidP="00EB2F68">
      <w:pPr>
        <w:pStyle w:val="ListParagraph"/>
        <w:numPr>
          <w:ilvl w:val="0"/>
          <w:numId w:val="17"/>
        </w:numPr>
        <w:spacing w:after="0" w:line="240" w:lineRule="auto"/>
        <w:rPr>
          <w:color w:val="00B050"/>
        </w:rPr>
      </w:pPr>
      <w:r>
        <w:rPr>
          <w:color w:val="00B050"/>
        </w:rPr>
        <w:t>10:86:8c:2d:31:4b</w:t>
      </w:r>
    </w:p>
    <w:p w14:paraId="2D4AFECA" w14:textId="321F3743" w:rsidR="00430002" w:rsidRPr="00430002" w:rsidRDefault="00430002" w:rsidP="00430002">
      <w:pPr>
        <w:spacing w:after="0" w:line="240" w:lineRule="auto"/>
        <w:ind w:left="360"/>
        <w:rPr>
          <w:color w:val="00B050"/>
        </w:rPr>
      </w:pPr>
      <w:r>
        <w:rPr>
          <w:noProof/>
          <w:color w:val="00B050"/>
        </w:rPr>
        <w:drawing>
          <wp:inline distT="0" distB="0" distL="0" distR="0" wp14:anchorId="7297E120" wp14:editId="2A2AACC6">
            <wp:extent cx="5943600" cy="713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31 at 3.20.56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13740"/>
                    </a:xfrm>
                    <a:prstGeom prst="rect">
                      <a:avLst/>
                    </a:prstGeom>
                  </pic:spPr>
                </pic:pic>
              </a:graphicData>
            </a:graphic>
          </wp:inline>
        </w:drawing>
      </w:r>
    </w:p>
    <w:p w14:paraId="183A42D3" w14:textId="1EEA5E1C" w:rsidR="00EB2F68" w:rsidRDefault="00EB2F68" w:rsidP="00EB2F68">
      <w:pPr>
        <w:pStyle w:val="ListParagraph"/>
        <w:numPr>
          <w:ilvl w:val="0"/>
          <w:numId w:val="17"/>
        </w:numPr>
        <w:spacing w:after="0" w:line="240" w:lineRule="auto"/>
        <w:rPr>
          <w:color w:val="00B050"/>
        </w:rPr>
      </w:pPr>
      <w:r>
        <w:rPr>
          <w:color w:val="00B050"/>
        </w:rPr>
        <w:t>No</w:t>
      </w:r>
    </w:p>
    <w:p w14:paraId="20291D7C" w14:textId="65A11A4C" w:rsidR="00EB2F68" w:rsidRDefault="00D610BD" w:rsidP="00EB2F68">
      <w:pPr>
        <w:pStyle w:val="ListParagraph"/>
        <w:numPr>
          <w:ilvl w:val="0"/>
          <w:numId w:val="17"/>
        </w:numPr>
        <w:spacing w:after="0" w:line="240" w:lineRule="auto"/>
        <w:rPr>
          <w:color w:val="00B050"/>
        </w:rPr>
      </w:pPr>
      <w:r>
        <w:rPr>
          <w:color w:val="00B050"/>
        </w:rPr>
        <w:t>The gateway</w:t>
      </w:r>
    </w:p>
    <w:p w14:paraId="50B1651E" w14:textId="77777777" w:rsidR="00EB2F68" w:rsidRPr="00EB2F68" w:rsidRDefault="00EB2F68" w:rsidP="00EB2F68">
      <w:pPr>
        <w:spacing w:after="0" w:line="240" w:lineRule="auto"/>
        <w:ind w:left="360"/>
        <w:rPr>
          <w:color w:val="00B050"/>
        </w:rPr>
      </w:pPr>
    </w:p>
    <w:p w14:paraId="3FA16C43" w14:textId="5FBDEC82" w:rsidR="00696DE4" w:rsidRPr="006B5849" w:rsidRDefault="00696DE4" w:rsidP="00696DE4">
      <w:pPr>
        <w:numPr>
          <w:ilvl w:val="0"/>
          <w:numId w:val="5"/>
        </w:numPr>
        <w:spacing w:after="0" w:line="240" w:lineRule="auto"/>
      </w:pPr>
      <w:r w:rsidRPr="006B5849">
        <w:t>Give the hexadecimal value for the two-byte Frame type field.  What upper layer protocol does this correspond to?</w:t>
      </w:r>
    </w:p>
    <w:p w14:paraId="1427187D" w14:textId="675F1F26" w:rsidR="00EB2F68" w:rsidRDefault="00EB2F68" w:rsidP="00EB2F68">
      <w:pPr>
        <w:pStyle w:val="ListParagraph"/>
        <w:numPr>
          <w:ilvl w:val="0"/>
          <w:numId w:val="18"/>
        </w:numPr>
        <w:spacing w:after="0" w:line="240" w:lineRule="auto"/>
        <w:rPr>
          <w:color w:val="00B050"/>
        </w:rPr>
      </w:pPr>
      <w:r>
        <w:rPr>
          <w:color w:val="00B050"/>
        </w:rPr>
        <w:t>0x0800</w:t>
      </w:r>
    </w:p>
    <w:p w14:paraId="56ECF23C" w14:textId="22BC26EC" w:rsidR="00EB2F68" w:rsidRDefault="00EB2F68" w:rsidP="00EB2F68">
      <w:pPr>
        <w:pStyle w:val="ListParagraph"/>
        <w:numPr>
          <w:ilvl w:val="0"/>
          <w:numId w:val="18"/>
        </w:numPr>
        <w:spacing w:after="0" w:line="240" w:lineRule="auto"/>
        <w:rPr>
          <w:color w:val="00B050"/>
        </w:rPr>
      </w:pPr>
      <w:r>
        <w:rPr>
          <w:color w:val="00B050"/>
        </w:rPr>
        <w:t>IPv4</w:t>
      </w:r>
    </w:p>
    <w:p w14:paraId="272E03DA" w14:textId="32DC3E2E" w:rsidR="00430002" w:rsidRPr="00430002" w:rsidRDefault="00430002" w:rsidP="00430002">
      <w:pPr>
        <w:spacing w:after="0" w:line="240" w:lineRule="auto"/>
        <w:ind w:left="360"/>
        <w:rPr>
          <w:color w:val="00B050"/>
        </w:rPr>
      </w:pPr>
      <w:r>
        <w:rPr>
          <w:noProof/>
          <w:color w:val="00B050"/>
        </w:rPr>
        <w:drawing>
          <wp:inline distT="0" distB="0" distL="0" distR="0" wp14:anchorId="464A4719" wp14:editId="4788613F">
            <wp:extent cx="5943600" cy="701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7-31 at 3.21.33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701040"/>
                    </a:xfrm>
                    <a:prstGeom prst="rect">
                      <a:avLst/>
                    </a:prstGeom>
                  </pic:spPr>
                </pic:pic>
              </a:graphicData>
            </a:graphic>
          </wp:inline>
        </w:drawing>
      </w:r>
    </w:p>
    <w:p w14:paraId="323307E8" w14:textId="77777777" w:rsidR="00CB1EE1" w:rsidRDefault="00CB1EE1" w:rsidP="00430002">
      <w:pPr>
        <w:spacing w:after="0" w:line="240" w:lineRule="auto"/>
      </w:pPr>
    </w:p>
    <w:p w14:paraId="38B84999" w14:textId="15522F85" w:rsidR="00704D2C" w:rsidRPr="006B5849" w:rsidRDefault="00696DE4" w:rsidP="00645B3F">
      <w:pPr>
        <w:numPr>
          <w:ilvl w:val="0"/>
          <w:numId w:val="5"/>
        </w:numPr>
        <w:spacing w:after="0" w:line="240" w:lineRule="auto"/>
      </w:pPr>
      <w:r w:rsidRPr="006B5849">
        <w:t>How many bytes from the very start of the Ethernet frame does the ASCII “G” in “GET” appear in the Ethernet frame?</w:t>
      </w:r>
    </w:p>
    <w:p w14:paraId="38FC31DE" w14:textId="18108C13" w:rsidR="00EB2F68" w:rsidRPr="00EB2F68" w:rsidRDefault="00645B3F" w:rsidP="006B5849">
      <w:pPr>
        <w:spacing w:after="0" w:line="240" w:lineRule="auto"/>
        <w:ind w:left="360"/>
        <w:rPr>
          <w:color w:val="00B050"/>
        </w:rPr>
      </w:pPr>
      <w:r w:rsidRPr="00645B3F">
        <w:rPr>
          <w:color w:val="00B050"/>
        </w:rPr>
        <w:lastRenderedPageBreak/>
        <w:t>6</w:t>
      </w:r>
      <w:r w:rsidR="00E81561">
        <w:rPr>
          <w:color w:val="00B050"/>
        </w:rPr>
        <w:t>6</w:t>
      </w:r>
      <w:r w:rsidR="00CB1EE1">
        <w:rPr>
          <w:noProof/>
          <w:color w:val="00B050"/>
        </w:rPr>
        <w:drawing>
          <wp:inline distT="0" distB="0" distL="0" distR="0" wp14:anchorId="4DDA84A0" wp14:editId="6C5229EF">
            <wp:extent cx="5943600" cy="1602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30 at 4.08.3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02740"/>
                    </a:xfrm>
                    <a:prstGeom prst="rect">
                      <a:avLst/>
                    </a:prstGeom>
                  </pic:spPr>
                </pic:pic>
              </a:graphicData>
            </a:graphic>
          </wp:inline>
        </w:drawing>
      </w:r>
    </w:p>
    <w:p w14:paraId="4CA9F871" w14:textId="77777777" w:rsidR="00EB2F68" w:rsidRDefault="00EB2F68" w:rsidP="00EB2F68">
      <w:pPr>
        <w:spacing w:after="0" w:line="240" w:lineRule="auto"/>
        <w:ind w:left="360"/>
      </w:pPr>
    </w:p>
    <w:p w14:paraId="5319FB81" w14:textId="77777777" w:rsidR="00696DE4" w:rsidRDefault="00696DE4" w:rsidP="00696DE4">
      <w:r>
        <w:t>Next, answer the following questions, based on the contents of the Ethernet frame containing the first byte of the HTTP response message.</w:t>
      </w:r>
    </w:p>
    <w:p w14:paraId="26D2578F" w14:textId="4B62E332" w:rsidR="00696DE4" w:rsidRDefault="001D1FBF" w:rsidP="00696DE4">
      <w:pPr>
        <w:numPr>
          <w:ilvl w:val="0"/>
          <w:numId w:val="5"/>
        </w:numPr>
        <w:spacing w:after="0" w:line="240" w:lineRule="auto"/>
      </w:pPr>
      <w:r>
        <w:t xml:space="preserve"> </w:t>
      </w:r>
      <w:r w:rsidR="00696DE4">
        <w:t xml:space="preserve">What is the value of the Ethernet source address?  Is this the address of </w:t>
      </w:r>
      <w:r w:rsidR="00995E7A">
        <w:t>the instructor's</w:t>
      </w:r>
      <w:r w:rsidR="00696DE4">
        <w:t xml:space="preserve"> computer, or of gaia.cs.umass.edu (Hint: the answer is </w:t>
      </w:r>
      <w:r w:rsidR="00696DE4">
        <w:rPr>
          <w:i/>
        </w:rPr>
        <w:t>no</w:t>
      </w:r>
      <w:r w:rsidR="00696DE4">
        <w:t>).   What device has this as its Ethernet address?</w:t>
      </w:r>
    </w:p>
    <w:p w14:paraId="2BB2C8B6" w14:textId="12BB9F61" w:rsidR="00645B3F" w:rsidRDefault="00645B3F" w:rsidP="00645B3F">
      <w:pPr>
        <w:pStyle w:val="ListParagraph"/>
        <w:numPr>
          <w:ilvl w:val="0"/>
          <w:numId w:val="19"/>
        </w:numPr>
        <w:spacing w:after="0" w:line="240" w:lineRule="auto"/>
        <w:rPr>
          <w:color w:val="00B050"/>
        </w:rPr>
      </w:pPr>
      <w:r>
        <w:rPr>
          <w:color w:val="00B050"/>
        </w:rPr>
        <w:t>10:86:8c:2d:31:4b</w:t>
      </w:r>
    </w:p>
    <w:p w14:paraId="42DE18AA" w14:textId="4703F473" w:rsidR="00D4175F" w:rsidRPr="00D4175F" w:rsidRDefault="00D4175F" w:rsidP="00D4175F">
      <w:pPr>
        <w:spacing w:after="0" w:line="240" w:lineRule="auto"/>
        <w:ind w:left="360"/>
        <w:rPr>
          <w:color w:val="00B050"/>
        </w:rPr>
      </w:pPr>
      <w:r>
        <w:rPr>
          <w:noProof/>
          <w:color w:val="00B050"/>
        </w:rPr>
        <w:drawing>
          <wp:inline distT="0" distB="0" distL="0" distR="0" wp14:anchorId="7DC5C3E1" wp14:editId="29891623">
            <wp:extent cx="5943600" cy="684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31 at 3.29.30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84530"/>
                    </a:xfrm>
                    <a:prstGeom prst="rect">
                      <a:avLst/>
                    </a:prstGeom>
                  </pic:spPr>
                </pic:pic>
              </a:graphicData>
            </a:graphic>
          </wp:inline>
        </w:drawing>
      </w:r>
    </w:p>
    <w:p w14:paraId="3D13BAB9" w14:textId="04960C00" w:rsidR="00645B3F" w:rsidRDefault="00645B3F" w:rsidP="00645B3F">
      <w:pPr>
        <w:pStyle w:val="ListParagraph"/>
        <w:numPr>
          <w:ilvl w:val="0"/>
          <w:numId w:val="19"/>
        </w:numPr>
        <w:spacing w:after="0" w:line="240" w:lineRule="auto"/>
        <w:rPr>
          <w:color w:val="00B050"/>
        </w:rPr>
      </w:pPr>
      <w:r>
        <w:rPr>
          <w:color w:val="00B050"/>
        </w:rPr>
        <w:t xml:space="preserve">No. </w:t>
      </w:r>
    </w:p>
    <w:p w14:paraId="0B57170C" w14:textId="79820213" w:rsidR="00645B3F" w:rsidRPr="00645B3F" w:rsidRDefault="00D610BD" w:rsidP="00645B3F">
      <w:pPr>
        <w:pStyle w:val="ListParagraph"/>
        <w:numPr>
          <w:ilvl w:val="0"/>
          <w:numId w:val="19"/>
        </w:numPr>
        <w:spacing w:after="0" w:line="240" w:lineRule="auto"/>
        <w:rPr>
          <w:color w:val="00B050"/>
        </w:rPr>
      </w:pPr>
      <w:r>
        <w:rPr>
          <w:color w:val="00B050"/>
        </w:rPr>
        <w:t>The gateway</w:t>
      </w:r>
    </w:p>
    <w:p w14:paraId="0A720A86" w14:textId="77777777" w:rsidR="00645B3F" w:rsidRDefault="00645B3F" w:rsidP="00525E5E">
      <w:pPr>
        <w:spacing w:after="0" w:line="240" w:lineRule="auto"/>
      </w:pPr>
    </w:p>
    <w:p w14:paraId="6E75DEAA" w14:textId="45DB29EC" w:rsidR="00696DE4" w:rsidRDefault="001D1FBF" w:rsidP="00696DE4">
      <w:pPr>
        <w:numPr>
          <w:ilvl w:val="0"/>
          <w:numId w:val="5"/>
        </w:numPr>
        <w:spacing w:after="0" w:line="240" w:lineRule="auto"/>
      </w:pPr>
      <w:r>
        <w:t xml:space="preserve"> </w:t>
      </w:r>
      <w:r w:rsidR="00696DE4">
        <w:t xml:space="preserve">What is the destination address in the Ethernet frame?  Is this the Ethernet address of your computer? </w:t>
      </w:r>
    </w:p>
    <w:p w14:paraId="03E42891" w14:textId="0B22F2BE" w:rsidR="00645B3F" w:rsidRDefault="00645B3F" w:rsidP="00645B3F">
      <w:pPr>
        <w:pStyle w:val="ListParagraph"/>
        <w:numPr>
          <w:ilvl w:val="0"/>
          <w:numId w:val="20"/>
        </w:numPr>
        <w:spacing w:after="0" w:line="240" w:lineRule="auto"/>
        <w:rPr>
          <w:color w:val="00B050"/>
        </w:rPr>
      </w:pPr>
      <w:r>
        <w:rPr>
          <w:color w:val="00B050"/>
        </w:rPr>
        <w:t>8c:85:90:84:b0:79</w:t>
      </w:r>
    </w:p>
    <w:p w14:paraId="56C71513" w14:textId="70E30403" w:rsidR="00D4175F" w:rsidRPr="00D4175F" w:rsidRDefault="00D4175F" w:rsidP="00D4175F">
      <w:pPr>
        <w:spacing w:after="0" w:line="240" w:lineRule="auto"/>
        <w:ind w:left="360"/>
        <w:rPr>
          <w:color w:val="00B050"/>
        </w:rPr>
      </w:pPr>
      <w:r>
        <w:rPr>
          <w:noProof/>
          <w:color w:val="00B050"/>
        </w:rPr>
        <w:drawing>
          <wp:inline distT="0" distB="0" distL="0" distR="0" wp14:anchorId="501DD41C" wp14:editId="0C3C8E0D">
            <wp:extent cx="5943600" cy="701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31 at 3.29.47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01040"/>
                    </a:xfrm>
                    <a:prstGeom prst="rect">
                      <a:avLst/>
                    </a:prstGeom>
                  </pic:spPr>
                </pic:pic>
              </a:graphicData>
            </a:graphic>
          </wp:inline>
        </w:drawing>
      </w:r>
    </w:p>
    <w:p w14:paraId="037AA99D" w14:textId="2EBC0CFE" w:rsidR="00645B3F" w:rsidRPr="00645B3F" w:rsidRDefault="00645B3F" w:rsidP="00645B3F">
      <w:pPr>
        <w:pStyle w:val="ListParagraph"/>
        <w:numPr>
          <w:ilvl w:val="0"/>
          <w:numId w:val="20"/>
        </w:numPr>
        <w:spacing w:after="0" w:line="240" w:lineRule="auto"/>
        <w:rPr>
          <w:color w:val="00B050"/>
        </w:rPr>
      </w:pPr>
      <w:r>
        <w:rPr>
          <w:color w:val="00B050"/>
        </w:rPr>
        <w:t>No</w:t>
      </w:r>
      <w:r w:rsidR="005446B0">
        <w:rPr>
          <w:color w:val="00B050"/>
        </w:rPr>
        <w:t>. It’s the instructor’s computer.</w:t>
      </w:r>
    </w:p>
    <w:p w14:paraId="69B6B1CC" w14:textId="77777777" w:rsidR="00645B3F" w:rsidRDefault="00645B3F" w:rsidP="00645B3F">
      <w:pPr>
        <w:spacing w:after="0" w:line="240" w:lineRule="auto"/>
        <w:ind w:left="360"/>
      </w:pPr>
    </w:p>
    <w:p w14:paraId="7F44E66F" w14:textId="34D34FF2" w:rsidR="006B5849" w:rsidRDefault="001D1FBF" w:rsidP="006B5849">
      <w:pPr>
        <w:numPr>
          <w:ilvl w:val="0"/>
          <w:numId w:val="5"/>
        </w:numPr>
        <w:spacing w:after="0" w:line="240" w:lineRule="auto"/>
      </w:pPr>
      <w:r>
        <w:t xml:space="preserve"> </w:t>
      </w:r>
      <w:r w:rsidR="00696DE4">
        <w:t>Give the hexadecimal value for the two-byte Frame type field. What upper layer protocol does this correspond to?</w:t>
      </w:r>
    </w:p>
    <w:p w14:paraId="7DC6B18D" w14:textId="77777777" w:rsidR="006B5849" w:rsidRDefault="006B5849" w:rsidP="006B5849">
      <w:pPr>
        <w:pStyle w:val="ListParagraph"/>
        <w:numPr>
          <w:ilvl w:val="0"/>
          <w:numId w:val="22"/>
        </w:numPr>
        <w:spacing w:after="0" w:line="240" w:lineRule="auto"/>
        <w:rPr>
          <w:color w:val="00B050"/>
        </w:rPr>
      </w:pPr>
      <w:r>
        <w:rPr>
          <w:color w:val="00B050"/>
        </w:rPr>
        <w:t>0x0800</w:t>
      </w:r>
    </w:p>
    <w:p w14:paraId="09AC8493" w14:textId="0A2241AC" w:rsidR="00645B3F" w:rsidRDefault="006B5849" w:rsidP="006B5849">
      <w:pPr>
        <w:pStyle w:val="ListParagraph"/>
        <w:numPr>
          <w:ilvl w:val="0"/>
          <w:numId w:val="22"/>
        </w:numPr>
        <w:spacing w:after="0" w:line="240" w:lineRule="auto"/>
        <w:rPr>
          <w:color w:val="00B050"/>
        </w:rPr>
      </w:pPr>
      <w:r w:rsidRPr="006B5849">
        <w:rPr>
          <w:color w:val="00B050"/>
        </w:rPr>
        <w:t>IPv4</w:t>
      </w:r>
    </w:p>
    <w:p w14:paraId="5F3E18C2" w14:textId="3C633A03" w:rsidR="00D4175F" w:rsidRPr="00D4175F" w:rsidRDefault="00D4175F" w:rsidP="00D4175F">
      <w:pPr>
        <w:spacing w:after="0" w:line="240" w:lineRule="auto"/>
        <w:ind w:left="360"/>
        <w:rPr>
          <w:color w:val="00B050"/>
        </w:rPr>
      </w:pPr>
      <w:r>
        <w:rPr>
          <w:noProof/>
          <w:color w:val="00B050"/>
        </w:rPr>
        <w:drawing>
          <wp:inline distT="0" distB="0" distL="0" distR="0" wp14:anchorId="45B5471A" wp14:editId="324065C5">
            <wp:extent cx="5943600" cy="664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7-31 at 3.30.23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64210"/>
                    </a:xfrm>
                    <a:prstGeom prst="rect">
                      <a:avLst/>
                    </a:prstGeom>
                  </pic:spPr>
                </pic:pic>
              </a:graphicData>
            </a:graphic>
          </wp:inline>
        </w:drawing>
      </w:r>
    </w:p>
    <w:p w14:paraId="0DDFFB7A" w14:textId="77777777" w:rsidR="00645B3F" w:rsidRDefault="00645B3F" w:rsidP="00645B3F">
      <w:pPr>
        <w:spacing w:after="0" w:line="240" w:lineRule="auto"/>
      </w:pPr>
    </w:p>
    <w:p w14:paraId="17AB325D" w14:textId="64BF3642" w:rsidR="00696DE4" w:rsidRDefault="001D1FBF" w:rsidP="002F4767">
      <w:pPr>
        <w:numPr>
          <w:ilvl w:val="0"/>
          <w:numId w:val="5"/>
        </w:numPr>
        <w:spacing w:after="0" w:line="240" w:lineRule="auto"/>
      </w:pPr>
      <w:r>
        <w:t xml:space="preserve"> </w:t>
      </w:r>
      <w:r w:rsidR="00696DE4">
        <w:t>How many bytes from the very start of the Ethernet frame does the ASCII “O” in “OK” (i.e., the HTTP response code) appear in the Ethernet frame?</w:t>
      </w:r>
    </w:p>
    <w:p w14:paraId="7618609B" w14:textId="5B16A207" w:rsidR="00645B3F" w:rsidRDefault="00D610BD" w:rsidP="006A3A6A">
      <w:pPr>
        <w:spacing w:after="0" w:line="240" w:lineRule="auto"/>
        <w:ind w:firstLine="360"/>
        <w:rPr>
          <w:color w:val="00B050"/>
        </w:rPr>
      </w:pPr>
      <w:r w:rsidRPr="006B5849">
        <w:rPr>
          <w:color w:val="00B050"/>
        </w:rPr>
        <w:t>7</w:t>
      </w:r>
      <w:r w:rsidR="00645B3F" w:rsidRPr="006B5849">
        <w:rPr>
          <w:color w:val="00B050"/>
        </w:rPr>
        <w:t>9</w:t>
      </w:r>
    </w:p>
    <w:p w14:paraId="4A573A06" w14:textId="25F419B3" w:rsidR="002F4767" w:rsidRDefault="00D4175F" w:rsidP="00CB1EE1">
      <w:pPr>
        <w:spacing w:after="0" w:line="240" w:lineRule="auto"/>
        <w:ind w:firstLine="360"/>
      </w:pPr>
      <w:r>
        <w:rPr>
          <w:noProof/>
        </w:rPr>
        <w:lastRenderedPageBreak/>
        <w:drawing>
          <wp:inline distT="0" distB="0" distL="0" distR="0" wp14:anchorId="208AA565" wp14:editId="299D4DBA">
            <wp:extent cx="5943600" cy="12553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31 at 3.24.08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D3C8A64" w14:textId="77777777" w:rsidR="00CB1EE1" w:rsidRDefault="00CB1EE1" w:rsidP="002F4767"/>
    <w:p w14:paraId="31A03A1D" w14:textId="54E5C17C" w:rsidR="00696DE4" w:rsidRDefault="002F4767" w:rsidP="002F4767">
      <w:r>
        <w:t>Next</w:t>
      </w:r>
      <w:r w:rsidR="00696DE4">
        <w:t>, we’ll observe the ARP protocol in action.  We strongly recommend that you re-read section 6.4.1 in the text before proceeding.</w:t>
      </w:r>
    </w:p>
    <w:p w14:paraId="501DDE19" w14:textId="2C28C280" w:rsidR="00696DE4" w:rsidRDefault="000A0851" w:rsidP="00696DE4">
      <w:r w:rsidRPr="000A0851">
        <w:rPr>
          <w:noProof/>
        </w:rPr>
        <w:drawing>
          <wp:inline distT="0" distB="0" distL="0" distR="0" wp14:anchorId="32BA7454" wp14:editId="5BEC66B9">
            <wp:extent cx="5943600" cy="361886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pic:nvPicPr>
                  <pic:blipFill>
                    <a:blip r:embed="rId22"/>
                    <a:stretch>
                      <a:fillRect/>
                    </a:stretch>
                  </pic:blipFill>
                  <pic:spPr>
                    <a:xfrm>
                      <a:off x="0" y="0"/>
                      <a:ext cx="5943600" cy="3618865"/>
                    </a:xfrm>
                    <a:prstGeom prst="rect">
                      <a:avLst/>
                    </a:prstGeom>
                  </pic:spPr>
                </pic:pic>
              </a:graphicData>
            </a:graphic>
          </wp:inline>
        </w:drawing>
      </w:r>
    </w:p>
    <w:p w14:paraId="7E150A69" w14:textId="2B7D8A84" w:rsidR="00696DE4" w:rsidRDefault="00F85A5C" w:rsidP="0013784C">
      <w:pPr>
        <w:pStyle w:val="NormalWeb"/>
        <w:rPr>
          <w:bCs/>
        </w:rPr>
      </w:pPr>
      <w:r>
        <w:rPr>
          <w:bCs/>
        </w:rPr>
        <w:t>I</w:t>
      </w:r>
      <w:r w:rsidR="00696DE4">
        <w:rPr>
          <w:bCs/>
        </w:rPr>
        <w:t xml:space="preserve">n the </w:t>
      </w:r>
      <w:r w:rsidR="00E813FC">
        <w:rPr>
          <w:bCs/>
        </w:rPr>
        <w:t>figure</w:t>
      </w:r>
      <w:r w:rsidR="00696DE4">
        <w:rPr>
          <w:bCs/>
        </w:rPr>
        <w:t xml:space="preserve"> above, the first </w:t>
      </w:r>
      <w:r w:rsidR="0013784C">
        <w:rPr>
          <w:bCs/>
        </w:rPr>
        <w:t>four</w:t>
      </w:r>
      <w:r w:rsidR="00696DE4">
        <w:rPr>
          <w:bCs/>
        </w:rPr>
        <w:t xml:space="preserve"> frames in the trace contain ARP messages (as does the 6</w:t>
      </w:r>
      <w:r w:rsidR="00696DE4">
        <w:rPr>
          <w:bCs/>
          <w:vertAlign w:val="superscript"/>
        </w:rPr>
        <w:t>th</w:t>
      </w:r>
      <w:r w:rsidR="00696DE4">
        <w:rPr>
          <w:bCs/>
        </w:rPr>
        <w:t xml:space="preserve"> message).</w:t>
      </w:r>
    </w:p>
    <w:p w14:paraId="083D58E1" w14:textId="77777777" w:rsidR="00696DE4" w:rsidRDefault="00696DE4" w:rsidP="00696DE4">
      <w:pPr>
        <w:pStyle w:val="NormalWeb"/>
        <w:rPr>
          <w:bCs/>
        </w:rPr>
      </w:pPr>
      <w:r>
        <w:rPr>
          <w:bCs/>
        </w:rPr>
        <w:t>Answer the following questions:</w:t>
      </w:r>
    </w:p>
    <w:p w14:paraId="572B196A" w14:textId="1F1FF7EF" w:rsidR="001D4EF7" w:rsidRDefault="00794C00" w:rsidP="00017089">
      <w:pPr>
        <w:numPr>
          <w:ilvl w:val="0"/>
          <w:numId w:val="5"/>
        </w:numPr>
        <w:spacing w:after="0" w:line="240" w:lineRule="auto"/>
      </w:pPr>
      <w:r>
        <w:t xml:space="preserve"> </w:t>
      </w:r>
      <w:r w:rsidR="00696DE4" w:rsidRPr="00933679">
        <w:t xml:space="preserve">What are the hexadecimal values for the source and destination addresses in the Ethernet frame containing the </w:t>
      </w:r>
      <w:r w:rsidR="00B37599">
        <w:t xml:space="preserve">first </w:t>
      </w:r>
      <w:r w:rsidR="00696DE4" w:rsidRPr="00933679">
        <w:t>ARP request message?</w:t>
      </w:r>
    </w:p>
    <w:p w14:paraId="28775EEC" w14:textId="19977DBD" w:rsidR="00947946" w:rsidRDefault="00947946" w:rsidP="00947946">
      <w:pPr>
        <w:spacing w:after="0" w:line="240" w:lineRule="auto"/>
        <w:ind w:left="360"/>
        <w:rPr>
          <w:color w:val="00B050"/>
        </w:rPr>
      </w:pPr>
      <w:r>
        <w:rPr>
          <w:color w:val="00B050"/>
        </w:rPr>
        <w:t>Source: 8c:85:90:84:b</w:t>
      </w:r>
      <w:r w:rsidR="00F158F6">
        <w:rPr>
          <w:color w:val="00B050"/>
        </w:rPr>
        <w:t>0</w:t>
      </w:r>
      <w:r>
        <w:rPr>
          <w:color w:val="00B050"/>
        </w:rPr>
        <w:t>:79</w:t>
      </w:r>
    </w:p>
    <w:p w14:paraId="630B156B" w14:textId="6B8D09CF" w:rsidR="00947946" w:rsidRDefault="00947946" w:rsidP="00947946">
      <w:pPr>
        <w:spacing w:after="0" w:line="240" w:lineRule="auto"/>
        <w:ind w:left="360"/>
        <w:rPr>
          <w:color w:val="00B050"/>
        </w:rPr>
      </w:pPr>
      <w:r>
        <w:rPr>
          <w:color w:val="00B050"/>
        </w:rPr>
        <w:t xml:space="preserve">Destination: </w:t>
      </w:r>
      <w:proofErr w:type="spellStart"/>
      <w:r>
        <w:rPr>
          <w:color w:val="00B050"/>
        </w:rPr>
        <w:t>ff:ff:ff:ff:ff:ff</w:t>
      </w:r>
      <w:proofErr w:type="spellEnd"/>
    </w:p>
    <w:p w14:paraId="1CBE42D6" w14:textId="392225ED" w:rsidR="00D4175F" w:rsidRPr="00947946" w:rsidRDefault="00D4175F" w:rsidP="00947946">
      <w:pPr>
        <w:spacing w:after="0" w:line="240" w:lineRule="auto"/>
        <w:ind w:left="360"/>
        <w:rPr>
          <w:color w:val="00B050"/>
        </w:rPr>
      </w:pPr>
      <w:r>
        <w:rPr>
          <w:noProof/>
          <w:color w:val="00B050"/>
        </w:rPr>
        <w:drawing>
          <wp:inline distT="0" distB="0" distL="0" distR="0" wp14:anchorId="6E15C38C" wp14:editId="0971C47C">
            <wp:extent cx="5943600" cy="746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7-31 at 3.31.49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46760"/>
                    </a:xfrm>
                    <a:prstGeom prst="rect">
                      <a:avLst/>
                    </a:prstGeom>
                  </pic:spPr>
                </pic:pic>
              </a:graphicData>
            </a:graphic>
          </wp:inline>
        </w:drawing>
      </w:r>
    </w:p>
    <w:p w14:paraId="28B6A731" w14:textId="77777777" w:rsidR="00947946" w:rsidRDefault="00947946" w:rsidP="00947946">
      <w:pPr>
        <w:spacing w:after="0" w:line="240" w:lineRule="auto"/>
      </w:pPr>
    </w:p>
    <w:p w14:paraId="4C03E37A" w14:textId="7A3FB67D" w:rsidR="00696DE4" w:rsidRDefault="00696DE4" w:rsidP="00017089">
      <w:pPr>
        <w:numPr>
          <w:ilvl w:val="0"/>
          <w:numId w:val="5"/>
        </w:numPr>
        <w:spacing w:after="0" w:line="240" w:lineRule="auto"/>
      </w:pPr>
      <w:r>
        <w:lastRenderedPageBreak/>
        <w:t>Give the hexadecimal value for the two-byte Ethernet Frame type field.  What upper layer protocol does this correspond to?</w:t>
      </w:r>
    </w:p>
    <w:p w14:paraId="7E31EB10" w14:textId="7032DB8C" w:rsidR="00F158F6" w:rsidRDefault="00F158F6" w:rsidP="00F158F6">
      <w:pPr>
        <w:pStyle w:val="ListParagraph"/>
        <w:numPr>
          <w:ilvl w:val="0"/>
          <w:numId w:val="23"/>
        </w:numPr>
        <w:spacing w:after="0" w:line="240" w:lineRule="auto"/>
        <w:rPr>
          <w:color w:val="00B050"/>
        </w:rPr>
      </w:pPr>
      <w:r>
        <w:rPr>
          <w:color w:val="00B050"/>
        </w:rPr>
        <w:t>0x0806</w:t>
      </w:r>
    </w:p>
    <w:p w14:paraId="7948D39D" w14:textId="3F5A1705" w:rsidR="00947946" w:rsidRPr="00F158F6" w:rsidRDefault="00947946" w:rsidP="00F158F6">
      <w:pPr>
        <w:pStyle w:val="ListParagraph"/>
        <w:numPr>
          <w:ilvl w:val="0"/>
          <w:numId w:val="23"/>
        </w:numPr>
        <w:spacing w:after="0" w:line="240" w:lineRule="auto"/>
        <w:rPr>
          <w:color w:val="00B050"/>
        </w:rPr>
      </w:pPr>
      <w:r w:rsidRPr="00F158F6">
        <w:rPr>
          <w:color w:val="00B050"/>
        </w:rPr>
        <w:t>A</w:t>
      </w:r>
      <w:r w:rsidR="00FA208E" w:rsidRPr="00F158F6">
        <w:rPr>
          <w:color w:val="00B050"/>
        </w:rPr>
        <w:t>RP</w:t>
      </w:r>
    </w:p>
    <w:p w14:paraId="4FD51AD6" w14:textId="23F230C9" w:rsidR="00947946" w:rsidRDefault="00D4175F" w:rsidP="00947946">
      <w:pPr>
        <w:spacing w:after="0" w:line="240" w:lineRule="auto"/>
        <w:ind w:left="360"/>
      </w:pPr>
      <w:r>
        <w:rPr>
          <w:noProof/>
        </w:rPr>
        <w:drawing>
          <wp:inline distT="0" distB="0" distL="0" distR="0" wp14:anchorId="34A3C127" wp14:editId="6BB899D3">
            <wp:extent cx="5943600" cy="748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7-31 at 3.32.30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48030"/>
                    </a:xfrm>
                    <a:prstGeom prst="rect">
                      <a:avLst/>
                    </a:prstGeom>
                  </pic:spPr>
                </pic:pic>
              </a:graphicData>
            </a:graphic>
          </wp:inline>
        </w:drawing>
      </w:r>
    </w:p>
    <w:p w14:paraId="1D464FAF" w14:textId="77777777" w:rsidR="00D4175F" w:rsidRDefault="00D4175F" w:rsidP="00947946">
      <w:pPr>
        <w:spacing w:after="0" w:line="240" w:lineRule="auto"/>
        <w:ind w:left="360"/>
      </w:pPr>
    </w:p>
    <w:p w14:paraId="72A08002" w14:textId="3AF4B2BC" w:rsidR="00D610BD" w:rsidRDefault="00696DE4" w:rsidP="00D610BD">
      <w:pPr>
        <w:numPr>
          <w:ilvl w:val="0"/>
          <w:numId w:val="5"/>
        </w:numPr>
        <w:spacing w:after="0" w:line="240" w:lineRule="auto"/>
      </w:pPr>
      <w:r>
        <w:t xml:space="preserve">Now find the ARP reply that was sent in response to the ARP request. </w:t>
      </w:r>
    </w:p>
    <w:p w14:paraId="66EB76F7" w14:textId="2D6BBD0C" w:rsidR="00D610BD" w:rsidRDefault="00F158F6" w:rsidP="00D610BD">
      <w:pPr>
        <w:spacing w:after="0" w:line="240" w:lineRule="auto"/>
        <w:ind w:left="360"/>
        <w:rPr>
          <w:color w:val="00B050"/>
        </w:rPr>
      </w:pPr>
      <w:r>
        <w:rPr>
          <w:color w:val="00B050"/>
        </w:rPr>
        <w:t>Fr</w:t>
      </w:r>
      <w:r w:rsidR="00D610BD" w:rsidRPr="006B5849">
        <w:rPr>
          <w:color w:val="00B050"/>
        </w:rPr>
        <w:t xml:space="preserve">ame </w:t>
      </w:r>
      <w:r>
        <w:rPr>
          <w:color w:val="00B050"/>
        </w:rPr>
        <w:t>NO.2</w:t>
      </w:r>
    </w:p>
    <w:p w14:paraId="19405259" w14:textId="7BF5D1D4" w:rsidR="00D4175F" w:rsidRPr="006B5849" w:rsidRDefault="00D4175F" w:rsidP="00D610BD">
      <w:pPr>
        <w:spacing w:after="0" w:line="240" w:lineRule="auto"/>
        <w:ind w:left="360"/>
        <w:rPr>
          <w:color w:val="00B050"/>
        </w:rPr>
      </w:pPr>
      <w:r>
        <w:rPr>
          <w:noProof/>
          <w:color w:val="00B050"/>
        </w:rPr>
        <w:drawing>
          <wp:inline distT="0" distB="0" distL="0" distR="0" wp14:anchorId="207FB54B" wp14:editId="3C0BD48C">
            <wp:extent cx="5943600" cy="4552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7-31 at 3.33.5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55295"/>
                    </a:xfrm>
                    <a:prstGeom prst="rect">
                      <a:avLst/>
                    </a:prstGeom>
                  </pic:spPr>
                </pic:pic>
              </a:graphicData>
            </a:graphic>
          </wp:inline>
        </w:drawing>
      </w:r>
    </w:p>
    <w:p w14:paraId="08143D8D" w14:textId="77777777" w:rsidR="006B5849" w:rsidRDefault="006B5849" w:rsidP="00D610BD">
      <w:pPr>
        <w:spacing w:after="0" w:line="240" w:lineRule="auto"/>
        <w:ind w:left="360"/>
      </w:pPr>
    </w:p>
    <w:p w14:paraId="023B6FDE" w14:textId="260CD84E" w:rsidR="00696DE4" w:rsidRDefault="00696DE4" w:rsidP="00933679">
      <w:pPr>
        <w:numPr>
          <w:ilvl w:val="0"/>
          <w:numId w:val="5"/>
        </w:numPr>
        <w:spacing w:after="0" w:line="240" w:lineRule="auto"/>
      </w:pPr>
      <w:r>
        <w:t xml:space="preserve">What is the value of the </w:t>
      </w:r>
      <w:r w:rsidRPr="00933679">
        <w:t>opcode</w:t>
      </w:r>
      <w:r>
        <w:t xml:space="preserve"> field within the ARP-payload part of the Ethernet frame in which an ARP response is made?</w:t>
      </w:r>
    </w:p>
    <w:p w14:paraId="55D2F463" w14:textId="2CE5CA04" w:rsidR="000973F7" w:rsidRDefault="000973F7" w:rsidP="000973F7">
      <w:pPr>
        <w:spacing w:after="0" w:line="240" w:lineRule="auto"/>
        <w:ind w:left="360"/>
        <w:rPr>
          <w:color w:val="00B050"/>
        </w:rPr>
      </w:pPr>
      <w:r>
        <w:rPr>
          <w:color w:val="00B050"/>
        </w:rPr>
        <w:t>The opcode for reply is 2.</w:t>
      </w:r>
    </w:p>
    <w:p w14:paraId="0683B60D" w14:textId="07A7CD10" w:rsidR="00D4175F" w:rsidRPr="000973F7" w:rsidRDefault="00D4175F" w:rsidP="000973F7">
      <w:pPr>
        <w:spacing w:after="0" w:line="240" w:lineRule="auto"/>
        <w:ind w:left="360"/>
        <w:rPr>
          <w:color w:val="00B050"/>
        </w:rPr>
      </w:pPr>
      <w:r>
        <w:rPr>
          <w:noProof/>
          <w:color w:val="00B050"/>
        </w:rPr>
        <w:drawing>
          <wp:inline distT="0" distB="0" distL="0" distR="0" wp14:anchorId="4B728374" wp14:editId="4FABDEE6">
            <wp:extent cx="5943600" cy="1108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7-31 at 3.34.14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3F135F53" w14:textId="77777777" w:rsidR="000973F7" w:rsidRDefault="000973F7" w:rsidP="000973F7">
      <w:pPr>
        <w:spacing w:after="0" w:line="240" w:lineRule="auto"/>
        <w:ind w:left="360"/>
      </w:pPr>
    </w:p>
    <w:p w14:paraId="3D3F45F4" w14:textId="60255E17" w:rsidR="00696DE4" w:rsidRDefault="00696DE4" w:rsidP="00933679">
      <w:pPr>
        <w:numPr>
          <w:ilvl w:val="0"/>
          <w:numId w:val="5"/>
        </w:numPr>
        <w:spacing w:after="0" w:line="240" w:lineRule="auto"/>
      </w:pPr>
      <w:r>
        <w:t>Where in the ARP message does the “answer” to the earlier ARP request appear – the IP address of the machine having the Ethernet address whose corresponding IP address is being queried?</w:t>
      </w:r>
    </w:p>
    <w:p w14:paraId="14978395" w14:textId="02FFE052" w:rsidR="000973F7" w:rsidRPr="000973F7" w:rsidRDefault="000973F7" w:rsidP="000973F7">
      <w:pPr>
        <w:spacing w:after="0" w:line="240" w:lineRule="auto"/>
        <w:ind w:left="360"/>
        <w:rPr>
          <w:color w:val="00B050"/>
        </w:rPr>
      </w:pPr>
      <w:r>
        <w:rPr>
          <w:color w:val="00B050"/>
        </w:rPr>
        <w:t>Bytes 22-27</w:t>
      </w:r>
    </w:p>
    <w:p w14:paraId="6D2A16C3" w14:textId="54F339D3" w:rsidR="000973F7" w:rsidRDefault="00F004ED" w:rsidP="000973F7">
      <w:pPr>
        <w:spacing w:after="0" w:line="240" w:lineRule="auto"/>
        <w:ind w:left="360"/>
      </w:pPr>
      <w:r>
        <w:rPr>
          <w:noProof/>
        </w:rPr>
        <w:drawing>
          <wp:inline distT="0" distB="0" distL="0" distR="0" wp14:anchorId="4E936634" wp14:editId="567B5831">
            <wp:extent cx="5943600" cy="148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7-31 at 3.35.25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1FE2E52" w14:textId="77777777" w:rsidR="00F004ED" w:rsidRDefault="00F004ED" w:rsidP="000973F7">
      <w:pPr>
        <w:spacing w:after="0" w:line="240" w:lineRule="auto"/>
        <w:ind w:left="360"/>
      </w:pPr>
    </w:p>
    <w:p w14:paraId="62EDBF07" w14:textId="2D4D6E20" w:rsidR="00696DE4" w:rsidRDefault="00696DE4" w:rsidP="00017089">
      <w:pPr>
        <w:numPr>
          <w:ilvl w:val="0"/>
          <w:numId w:val="5"/>
        </w:numPr>
        <w:spacing w:after="0" w:line="240" w:lineRule="auto"/>
      </w:pPr>
      <w:r w:rsidRPr="00933679">
        <w:t>What are the hexadecimal values for the source and destination addresses in the Ethernet frame containing the ARP reply message?</w:t>
      </w:r>
    </w:p>
    <w:p w14:paraId="0E868E48" w14:textId="35D3E804" w:rsidR="000973F7" w:rsidRDefault="00FC148F" w:rsidP="000973F7">
      <w:pPr>
        <w:spacing w:after="0" w:line="240" w:lineRule="auto"/>
        <w:ind w:left="360"/>
        <w:rPr>
          <w:color w:val="00B050"/>
        </w:rPr>
      </w:pPr>
      <w:r>
        <w:rPr>
          <w:color w:val="00B050"/>
        </w:rPr>
        <w:t xml:space="preserve">Source: </w:t>
      </w:r>
      <w:r w:rsidR="000973F7">
        <w:rPr>
          <w:color w:val="00B050"/>
        </w:rPr>
        <w:t>10:86:8c:2d:31:4b</w:t>
      </w:r>
    </w:p>
    <w:p w14:paraId="6836B761" w14:textId="4ED0014A" w:rsidR="00FC148F" w:rsidRDefault="00FC148F" w:rsidP="00FC148F">
      <w:pPr>
        <w:spacing w:after="0" w:line="240" w:lineRule="auto"/>
        <w:ind w:left="360"/>
        <w:rPr>
          <w:color w:val="00B050"/>
        </w:rPr>
      </w:pPr>
      <w:r>
        <w:rPr>
          <w:color w:val="00B050"/>
        </w:rPr>
        <w:t>Destination: 8c:85:90:84:b0:79</w:t>
      </w:r>
    </w:p>
    <w:p w14:paraId="1CCE65A0" w14:textId="54139071" w:rsidR="00F004ED" w:rsidRDefault="00F004ED" w:rsidP="00FC148F">
      <w:pPr>
        <w:spacing w:after="0" w:line="240" w:lineRule="auto"/>
        <w:ind w:left="360"/>
        <w:rPr>
          <w:color w:val="00B050"/>
        </w:rPr>
      </w:pPr>
      <w:r>
        <w:rPr>
          <w:noProof/>
          <w:color w:val="00B050"/>
        </w:rPr>
        <w:drawing>
          <wp:inline distT="0" distB="0" distL="0" distR="0" wp14:anchorId="0D99246F" wp14:editId="3E96EBAA">
            <wp:extent cx="5943600" cy="832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7-31 at 3.37.37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221E23DA" w14:textId="4204D79A" w:rsidR="000973F7" w:rsidRDefault="000973F7" w:rsidP="000973F7">
      <w:pPr>
        <w:spacing w:after="0" w:line="240" w:lineRule="auto"/>
      </w:pPr>
    </w:p>
    <w:p w14:paraId="7F611A99" w14:textId="3D98C99E" w:rsidR="00017089" w:rsidRDefault="00017089" w:rsidP="00017089">
      <w:pPr>
        <w:pStyle w:val="Heading1"/>
      </w:pPr>
      <w:r>
        <w:lastRenderedPageBreak/>
        <w:t>Part 2: 802.11 (Wi-Fi)</w:t>
      </w:r>
    </w:p>
    <w:p w14:paraId="727AFBC5" w14:textId="5CE603AB" w:rsidR="00183D8C" w:rsidRDefault="00183D8C" w:rsidP="00183D8C">
      <w:r>
        <w:t>In this part, we’ll investigate the 802.11 wireless network protocol.  Before beginning this part, you might want to re-read Section 7.3 in the text. Since we’ll be delving a bit deeper into 802.11 than is covered in the text, you might want to check out “A Technical Tutorial on the 802.11Protocol,” by Pablo Brenner (</w:t>
      </w:r>
      <w:proofErr w:type="spellStart"/>
      <w:r>
        <w:t>Breezecom</w:t>
      </w:r>
      <w:proofErr w:type="spellEnd"/>
      <w:r>
        <w:t xml:space="preserve"> Communications), </w:t>
      </w:r>
      <w:r w:rsidRPr="002E7A59">
        <w:t>http://www.sss-mag.com/pdf/802_11tut.pdf</w:t>
      </w:r>
      <w:r>
        <w:t>, and “Understanding 802.11 Frame Types,”</w:t>
      </w:r>
    </w:p>
    <w:p w14:paraId="3B052914" w14:textId="4C570F5B" w:rsidR="00183D8C" w:rsidRDefault="00183D8C" w:rsidP="007F6ADC">
      <w:r>
        <w:t xml:space="preserve">by Jim Geier, </w:t>
      </w:r>
      <w:r w:rsidRPr="002E7A59">
        <w:t>http://www.wi-fiplanet.com/tutorials/article.php/1447501</w:t>
      </w:r>
      <w:r>
        <w:t>.  And, of course, there is the standard itself, “</w:t>
      </w:r>
      <w:r w:rsidRPr="003E4A2C">
        <w:t>ANSI/IEEE Std 802.11, 1999 Edition (R2003)</w:t>
      </w:r>
      <w:r>
        <w:t xml:space="preserve">,” </w:t>
      </w:r>
      <w:r w:rsidRPr="00376A84">
        <w:t>http://gaia.cs.umass.edu/wireshark-labs/802.11-1999.pdf</w:t>
      </w:r>
      <w:r>
        <w:t>. In particular, you may find Table 1 on page 36 of the standard particularly useful when looking through the wireless trace.</w:t>
      </w:r>
    </w:p>
    <w:p w14:paraId="577F7A4D" w14:textId="7713778D" w:rsidR="001913EA" w:rsidRDefault="001913EA" w:rsidP="001913EA">
      <w:r>
        <w:t xml:space="preserve">Download the file 802_11.pcapng. This trace was collected using Wireshark running on a computer in the home network of </w:t>
      </w:r>
      <w:r w:rsidR="00511904">
        <w:t>the instructor</w:t>
      </w:r>
      <w:r>
        <w:t xml:space="preserve">. In this trace file, we’ll see frames captured </w:t>
      </w:r>
      <w:r w:rsidRPr="00C05A7C">
        <w:t>on channel 6.</w:t>
      </w:r>
      <w:r>
        <w:t xml:space="preserve">  Since the host and AP that we are interested in are not the only devices using channel 6, we’ll see a lot of frames that we’re not interested in for this </w:t>
      </w:r>
      <w:r w:rsidR="002F2C03">
        <w:t>part</w:t>
      </w:r>
      <w:r>
        <w:t xml:space="preserve">, such as beacon frames advertised by </w:t>
      </w:r>
      <w:r w:rsidR="00125ABF">
        <w:t>other</w:t>
      </w:r>
      <w:r>
        <w:t xml:space="preserve"> AP</w:t>
      </w:r>
      <w:r w:rsidR="00125ABF">
        <w:t>s</w:t>
      </w:r>
      <w:r>
        <w:t xml:space="preserve"> also operating on channel 6.  The wireless host activities taken in the trace file are:</w:t>
      </w:r>
    </w:p>
    <w:p w14:paraId="5083BB35" w14:textId="4AAA61C4" w:rsidR="001913EA" w:rsidRDefault="001913EA" w:rsidP="001913EA">
      <w:pPr>
        <w:numPr>
          <w:ilvl w:val="0"/>
          <w:numId w:val="15"/>
        </w:numPr>
        <w:spacing w:after="0" w:line="240" w:lineRule="auto"/>
      </w:pPr>
      <w:r>
        <w:t xml:space="preserve">The host is already associated with the </w:t>
      </w:r>
      <w:proofErr w:type="spellStart"/>
      <w:r w:rsidR="00125ABF">
        <w:rPr>
          <w:i/>
        </w:rPr>
        <w:t>xfinitywifi</w:t>
      </w:r>
      <w:proofErr w:type="spellEnd"/>
      <w:r>
        <w:t xml:space="preserve"> AP when the trace begins.</w:t>
      </w:r>
    </w:p>
    <w:p w14:paraId="68B1B4EC" w14:textId="34A203E7" w:rsidR="001913EA" w:rsidRDefault="006D09D1" w:rsidP="001913EA">
      <w:pPr>
        <w:numPr>
          <w:ilvl w:val="0"/>
          <w:numId w:val="15"/>
        </w:numPr>
        <w:spacing w:after="0" w:line="240" w:lineRule="auto"/>
      </w:pPr>
      <w:r>
        <w:t>Starting from packet no .</w:t>
      </w:r>
      <w:r w:rsidR="007D45A9">
        <w:t xml:space="preserve">1108, </w:t>
      </w:r>
      <w:r w:rsidR="001913EA">
        <w:t xml:space="preserve">the host makes an HTTP request to </w:t>
      </w:r>
      <w:r w:rsidR="001913EA" w:rsidRPr="004F303E">
        <w:t>http://gaia.cs.umass.edu/wireshark-labs/alice.txt</w:t>
      </w:r>
      <w:r w:rsidR="001913EA">
        <w:t>. The IP address of gaia.cs.umass.edu is 128.119.245.12.</w:t>
      </w:r>
    </w:p>
    <w:p w14:paraId="60F2D7D4" w14:textId="3996F2AA" w:rsidR="001913EA" w:rsidRDefault="0036781E" w:rsidP="006B5AB4">
      <w:pPr>
        <w:numPr>
          <w:ilvl w:val="0"/>
          <w:numId w:val="15"/>
        </w:numPr>
        <w:spacing w:after="0" w:line="240" w:lineRule="auto"/>
      </w:pPr>
      <w:r>
        <w:t>Starting from packet no. 19531</w:t>
      </w:r>
      <w:r w:rsidR="001913EA" w:rsidRPr="004F303E">
        <w:rPr>
          <w:i/>
        </w:rPr>
        <w:t>, t</w:t>
      </w:r>
      <w:r w:rsidR="001913EA">
        <w:t xml:space="preserve">he host makes an HTTP request to </w:t>
      </w:r>
      <w:r w:rsidR="001913EA" w:rsidRPr="00376A84">
        <w:t>http://www.cs.</w:t>
      </w:r>
      <w:r>
        <w:t>pitt</w:t>
      </w:r>
      <w:r w:rsidR="001913EA" w:rsidRPr="00376A84">
        <w:t>.edu</w:t>
      </w:r>
      <w:r>
        <w:t>/~skhattab/cs1652/</w:t>
      </w:r>
      <w:r w:rsidR="001913EA">
        <w:t xml:space="preserve">, whose IP address is </w:t>
      </w:r>
      <w:r>
        <w:t>136</w:t>
      </w:r>
      <w:r w:rsidR="001913EA">
        <w:t>.</w:t>
      </w:r>
      <w:r>
        <w:t>142</w:t>
      </w:r>
      <w:r w:rsidR="001913EA">
        <w:t>.</w:t>
      </w:r>
      <w:r>
        <w:t>35</w:t>
      </w:r>
      <w:r w:rsidR="001913EA">
        <w:t>.</w:t>
      </w:r>
      <w:r>
        <w:t>172</w:t>
      </w:r>
      <w:r w:rsidR="001913EA">
        <w:t>.</w:t>
      </w:r>
    </w:p>
    <w:p w14:paraId="6EE82C66" w14:textId="77777777" w:rsidR="006B5AB4" w:rsidRDefault="006B5AB4" w:rsidP="006B5AB4">
      <w:pPr>
        <w:spacing w:after="0" w:line="240" w:lineRule="auto"/>
        <w:ind w:left="720"/>
      </w:pPr>
    </w:p>
    <w:p w14:paraId="6E41E9EE" w14:textId="799EA72D" w:rsidR="001913EA" w:rsidRDefault="001913EA" w:rsidP="006C7DAA">
      <w:r>
        <w:t xml:space="preserve">Once you have downloaded the trace, you can load it into Wireshark and view the trace using the </w:t>
      </w:r>
      <w:r>
        <w:rPr>
          <w:i/>
        </w:rPr>
        <w:t>File</w:t>
      </w:r>
      <w:r>
        <w:t xml:space="preserve"> pull down menu, choosing </w:t>
      </w:r>
      <w:r>
        <w:rPr>
          <w:i/>
        </w:rPr>
        <w:t>Open</w:t>
      </w:r>
      <w:r>
        <w:t xml:space="preserve">, and then selecting the </w:t>
      </w:r>
      <w:r w:rsidR="006B5AB4">
        <w:t xml:space="preserve">802_11.pcapng </w:t>
      </w:r>
      <w:r>
        <w:t xml:space="preserve">trace file.  The resulting display should look just like </w:t>
      </w:r>
      <w:r w:rsidR="006756DA">
        <w:t>the figure below</w:t>
      </w:r>
      <w:r>
        <w:t>.</w:t>
      </w:r>
    </w:p>
    <w:p w14:paraId="4E71E50D" w14:textId="18390273" w:rsidR="001913EA" w:rsidRDefault="006C7DAA" w:rsidP="006756DA">
      <w:r w:rsidRPr="006C7DAA">
        <w:rPr>
          <w:noProof/>
        </w:rPr>
        <w:lastRenderedPageBreak/>
        <w:drawing>
          <wp:inline distT="0" distB="0" distL="0" distR="0" wp14:anchorId="04426F06" wp14:editId="1EE7BA89">
            <wp:extent cx="5943600" cy="3618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18865"/>
                    </a:xfrm>
                    <a:prstGeom prst="rect">
                      <a:avLst/>
                    </a:prstGeom>
                  </pic:spPr>
                </pic:pic>
              </a:graphicData>
            </a:graphic>
          </wp:inline>
        </w:drawing>
      </w:r>
    </w:p>
    <w:p w14:paraId="2D562BCF" w14:textId="27228C76" w:rsidR="001913EA" w:rsidRDefault="001913EA" w:rsidP="007C176D">
      <w:r>
        <w:t xml:space="preserve">Recall that </w:t>
      </w:r>
      <w:r w:rsidRPr="004626FB">
        <w:rPr>
          <w:b/>
          <w:bCs/>
        </w:rPr>
        <w:t>beacon frames</w:t>
      </w:r>
      <w:r>
        <w:t xml:space="preserve"> are used by an 802.11 AP to advertise its existence.  To answer some of the questions below, you’ll want to look at the details of the “IEEE 802.11” frame and subfields in the middle Wireshark window.  Whenever possible, when answering a question below, you should </w:t>
      </w:r>
      <w:r w:rsidR="00AC7D9B">
        <w:t>include</w:t>
      </w:r>
      <w:r>
        <w:t xml:space="preserve"> a printout of the packet(s) within the trace that you used to answer the question asked.  To print a packet, use </w:t>
      </w:r>
      <w:r>
        <w:rPr>
          <w:i/>
        </w:rPr>
        <w:t>File-&gt;Print</w:t>
      </w:r>
      <w:r>
        <w:t xml:space="preserve">, choose </w:t>
      </w:r>
      <w:r>
        <w:rPr>
          <w:i/>
        </w:rPr>
        <w:t>Selected packet only</w:t>
      </w:r>
      <w:r>
        <w:t xml:space="preserve">, choose </w:t>
      </w:r>
      <w:r>
        <w:rPr>
          <w:i/>
        </w:rPr>
        <w:t>Packet summary line,</w:t>
      </w:r>
      <w:r>
        <w:t xml:space="preserve"> and select the minimum amount of packet detail that you need to answer the question.</w:t>
      </w:r>
    </w:p>
    <w:p w14:paraId="73735558" w14:textId="2D46D1BC" w:rsidR="004626FB" w:rsidRDefault="00967BEB" w:rsidP="007C176D">
      <w:r w:rsidRPr="00967BEB">
        <w:rPr>
          <w:b/>
          <w:bCs/>
        </w:rPr>
        <w:t>Hint:</w:t>
      </w:r>
      <w:r>
        <w:t xml:space="preserve"> </w:t>
      </w:r>
      <w:r w:rsidR="004626FB">
        <w:t>You can filter</w:t>
      </w:r>
      <w:r>
        <w:t xml:space="preserve"> for the beacon frames using the expression </w:t>
      </w:r>
      <w:proofErr w:type="spellStart"/>
      <w:r w:rsidRPr="00967BEB">
        <w:t>wlan.fc.type_subtype</w:t>
      </w:r>
      <w:proofErr w:type="spellEnd"/>
      <w:r w:rsidRPr="00967BEB">
        <w:t xml:space="preserve"> == 8</w:t>
      </w:r>
      <w:r>
        <w:t>.</w:t>
      </w:r>
    </w:p>
    <w:p w14:paraId="472BFD91" w14:textId="1BBF87E0" w:rsidR="001913EA" w:rsidRDefault="001913EA" w:rsidP="001913EA">
      <w:pPr>
        <w:numPr>
          <w:ilvl w:val="0"/>
          <w:numId w:val="14"/>
        </w:numPr>
        <w:spacing w:after="0" w:line="240" w:lineRule="auto"/>
      </w:pPr>
      <w:r>
        <w:t xml:space="preserve">What are the intervals of time between the transmissions of the beacon frames </w:t>
      </w:r>
      <w:r w:rsidR="0055642F">
        <w:t xml:space="preserve">from </w:t>
      </w:r>
      <w:r>
        <w:t xml:space="preserve">the </w:t>
      </w:r>
      <w:proofErr w:type="spellStart"/>
      <w:r w:rsidR="0055642F">
        <w:rPr>
          <w:i/>
        </w:rPr>
        <w:t>xfinitywifi</w:t>
      </w:r>
      <w:proofErr w:type="spellEnd"/>
      <w:r>
        <w:t xml:space="preserve"> access point? From the</w:t>
      </w:r>
      <w:r w:rsidRPr="00D24445">
        <w:rPr>
          <w:i/>
        </w:rPr>
        <w:t xml:space="preserve"> </w:t>
      </w:r>
      <w:r w:rsidR="0055642F">
        <w:rPr>
          <w:i/>
        </w:rPr>
        <w:t>KHATTAB-2.4</w:t>
      </w:r>
      <w:r>
        <w:t xml:space="preserve"> access point? (Hint: this interval of time is contained in the beacon frame itself).</w:t>
      </w:r>
    </w:p>
    <w:p w14:paraId="1DCC55EC" w14:textId="35BC2368" w:rsidR="00BF1EC9" w:rsidRDefault="00F004ED" w:rsidP="00BF1EC9">
      <w:pPr>
        <w:pStyle w:val="ListParagraph"/>
        <w:numPr>
          <w:ilvl w:val="0"/>
          <w:numId w:val="24"/>
        </w:numPr>
        <w:spacing w:after="0" w:line="240" w:lineRule="auto"/>
        <w:rPr>
          <w:color w:val="00B050"/>
        </w:rPr>
      </w:pPr>
      <w:proofErr w:type="spellStart"/>
      <w:r>
        <w:rPr>
          <w:color w:val="00B050"/>
        </w:rPr>
        <w:t>xfinitywifi</w:t>
      </w:r>
      <w:proofErr w:type="spellEnd"/>
      <w:r>
        <w:rPr>
          <w:color w:val="00B050"/>
        </w:rPr>
        <w:t xml:space="preserve">: </w:t>
      </w:r>
      <w:r w:rsidR="00BF1EC9">
        <w:rPr>
          <w:color w:val="00B050"/>
        </w:rPr>
        <w:t>0.1024</w:t>
      </w:r>
      <w:r w:rsidR="00850441">
        <w:rPr>
          <w:color w:val="00B050"/>
        </w:rPr>
        <w:t xml:space="preserve"> second</w:t>
      </w:r>
    </w:p>
    <w:p w14:paraId="4EA259DC" w14:textId="5DCEB019" w:rsidR="00F04272" w:rsidRPr="00A00F74" w:rsidRDefault="00F04272" w:rsidP="00A00F74">
      <w:pPr>
        <w:spacing w:after="0" w:line="240" w:lineRule="auto"/>
        <w:ind w:left="360"/>
        <w:rPr>
          <w:color w:val="00B050"/>
        </w:rPr>
      </w:pPr>
      <w:r>
        <w:rPr>
          <w:noProof/>
        </w:rPr>
        <w:drawing>
          <wp:inline distT="0" distB="0" distL="0" distR="0" wp14:anchorId="08CC4242" wp14:editId="6F61970D">
            <wp:extent cx="3190514" cy="140676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7-31 at 3.45.39 PM.png"/>
                    <pic:cNvPicPr/>
                  </pic:nvPicPr>
                  <pic:blipFill>
                    <a:blip r:embed="rId30">
                      <a:extLst>
                        <a:ext uri="{28A0092B-C50C-407E-A947-70E740481C1C}">
                          <a14:useLocalDpi xmlns:a14="http://schemas.microsoft.com/office/drawing/2010/main" val="0"/>
                        </a:ext>
                      </a:extLst>
                    </a:blip>
                    <a:stretch>
                      <a:fillRect/>
                    </a:stretch>
                  </pic:blipFill>
                  <pic:spPr>
                    <a:xfrm>
                      <a:off x="0" y="0"/>
                      <a:ext cx="3223963" cy="1421518"/>
                    </a:xfrm>
                    <a:prstGeom prst="rect">
                      <a:avLst/>
                    </a:prstGeom>
                  </pic:spPr>
                </pic:pic>
              </a:graphicData>
            </a:graphic>
          </wp:inline>
        </w:drawing>
      </w:r>
    </w:p>
    <w:p w14:paraId="5D46A77E" w14:textId="6BDB29CA" w:rsidR="00F04272" w:rsidRDefault="00F04272" w:rsidP="00F04272">
      <w:pPr>
        <w:pStyle w:val="ListParagraph"/>
        <w:spacing w:after="0" w:line="240" w:lineRule="auto"/>
        <w:rPr>
          <w:color w:val="00B050"/>
        </w:rPr>
      </w:pPr>
    </w:p>
    <w:p w14:paraId="51DF1335" w14:textId="75F0B696" w:rsidR="00F04272" w:rsidRDefault="00F04272" w:rsidP="00F04272">
      <w:pPr>
        <w:pStyle w:val="ListParagraph"/>
        <w:spacing w:after="0" w:line="240" w:lineRule="auto"/>
        <w:rPr>
          <w:color w:val="00B050"/>
        </w:rPr>
      </w:pPr>
    </w:p>
    <w:p w14:paraId="2E998CA2" w14:textId="53B4EB4E" w:rsidR="00F04272" w:rsidRDefault="00F04272" w:rsidP="00F04272">
      <w:pPr>
        <w:pStyle w:val="ListParagraph"/>
        <w:spacing w:after="0" w:line="240" w:lineRule="auto"/>
        <w:rPr>
          <w:color w:val="00B050"/>
        </w:rPr>
      </w:pPr>
    </w:p>
    <w:p w14:paraId="5EB401FA" w14:textId="3ABCAA37" w:rsidR="00F04272" w:rsidRDefault="00F04272" w:rsidP="00F04272">
      <w:pPr>
        <w:pStyle w:val="ListParagraph"/>
        <w:spacing w:after="0" w:line="240" w:lineRule="auto"/>
        <w:rPr>
          <w:color w:val="00B050"/>
        </w:rPr>
      </w:pPr>
    </w:p>
    <w:p w14:paraId="72DAC403" w14:textId="4D9EA498" w:rsidR="00F04272" w:rsidRDefault="00F04272" w:rsidP="00F04272">
      <w:pPr>
        <w:pStyle w:val="ListParagraph"/>
        <w:spacing w:after="0" w:line="240" w:lineRule="auto"/>
        <w:rPr>
          <w:color w:val="00B050"/>
        </w:rPr>
      </w:pPr>
    </w:p>
    <w:p w14:paraId="5A1D3EA6" w14:textId="2EF94192" w:rsidR="00F04272" w:rsidRDefault="00F04272" w:rsidP="00F04272">
      <w:pPr>
        <w:pStyle w:val="ListParagraph"/>
        <w:spacing w:after="0" w:line="240" w:lineRule="auto"/>
        <w:rPr>
          <w:color w:val="00B050"/>
        </w:rPr>
      </w:pPr>
    </w:p>
    <w:p w14:paraId="2B553AA8" w14:textId="77777777" w:rsidR="00F04272" w:rsidRPr="00F04272" w:rsidRDefault="00F04272" w:rsidP="00F04272">
      <w:pPr>
        <w:pStyle w:val="ListParagraph"/>
        <w:spacing w:after="0" w:line="240" w:lineRule="auto"/>
        <w:rPr>
          <w:color w:val="00B050"/>
        </w:rPr>
      </w:pPr>
    </w:p>
    <w:p w14:paraId="708FF59E" w14:textId="77777777" w:rsidR="00F04272" w:rsidRDefault="00F004ED" w:rsidP="00F04272">
      <w:pPr>
        <w:pStyle w:val="ListParagraph"/>
        <w:numPr>
          <w:ilvl w:val="0"/>
          <w:numId w:val="24"/>
        </w:numPr>
        <w:spacing w:after="0" w:line="240" w:lineRule="auto"/>
        <w:rPr>
          <w:color w:val="00B050"/>
        </w:rPr>
      </w:pPr>
      <w:r>
        <w:rPr>
          <w:color w:val="00B050"/>
        </w:rPr>
        <w:lastRenderedPageBreak/>
        <w:t xml:space="preserve">KHATTAB-2.4: </w:t>
      </w:r>
      <w:r w:rsidR="00850441">
        <w:rPr>
          <w:color w:val="00B050"/>
        </w:rPr>
        <w:t>0.1024 second</w:t>
      </w:r>
    </w:p>
    <w:p w14:paraId="4C20B22E" w14:textId="5EB162BE" w:rsidR="00BF1EC9" w:rsidRPr="00A00F74" w:rsidRDefault="00F04272" w:rsidP="00A00F74">
      <w:pPr>
        <w:spacing w:after="0" w:line="240" w:lineRule="auto"/>
        <w:ind w:left="360"/>
        <w:rPr>
          <w:color w:val="00B050"/>
        </w:rPr>
      </w:pPr>
      <w:r>
        <w:rPr>
          <w:noProof/>
        </w:rPr>
        <w:drawing>
          <wp:inline distT="0" distB="0" distL="0" distR="0" wp14:anchorId="5625EA17" wp14:editId="12B1C360">
            <wp:extent cx="3336053" cy="1469001"/>
            <wp:effectExtent l="0" t="0" r="444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7-31 at 3.52.29 PM.png"/>
                    <pic:cNvPicPr/>
                  </pic:nvPicPr>
                  <pic:blipFill>
                    <a:blip r:embed="rId31">
                      <a:extLst>
                        <a:ext uri="{28A0092B-C50C-407E-A947-70E740481C1C}">
                          <a14:useLocalDpi xmlns:a14="http://schemas.microsoft.com/office/drawing/2010/main" val="0"/>
                        </a:ext>
                      </a:extLst>
                    </a:blip>
                    <a:stretch>
                      <a:fillRect/>
                    </a:stretch>
                  </pic:blipFill>
                  <pic:spPr>
                    <a:xfrm>
                      <a:off x="0" y="0"/>
                      <a:ext cx="3355284" cy="1477469"/>
                    </a:xfrm>
                    <a:prstGeom prst="rect">
                      <a:avLst/>
                    </a:prstGeom>
                  </pic:spPr>
                </pic:pic>
              </a:graphicData>
            </a:graphic>
          </wp:inline>
        </w:drawing>
      </w:r>
    </w:p>
    <w:p w14:paraId="4E118A5D" w14:textId="77777777" w:rsidR="00F004ED" w:rsidRDefault="00F004ED" w:rsidP="00F004ED">
      <w:pPr>
        <w:spacing w:after="0" w:line="240" w:lineRule="auto"/>
        <w:ind w:left="708"/>
      </w:pPr>
    </w:p>
    <w:p w14:paraId="7DAB8DEC" w14:textId="48BA4717" w:rsidR="001913EA" w:rsidRDefault="001913EA" w:rsidP="001913EA">
      <w:pPr>
        <w:numPr>
          <w:ilvl w:val="0"/>
          <w:numId w:val="14"/>
        </w:numPr>
        <w:spacing w:after="0" w:line="240" w:lineRule="auto"/>
      </w:pPr>
      <w:r>
        <w:t xml:space="preserve">What (in hexadecimal notation) is the source MAC address on the beacon frame from </w:t>
      </w:r>
      <w:proofErr w:type="spellStart"/>
      <w:r w:rsidR="00CF3C96">
        <w:rPr>
          <w:i/>
        </w:rPr>
        <w:t>xfinitywifi</w:t>
      </w:r>
      <w:proofErr w:type="spellEnd"/>
      <w:r>
        <w:t xml:space="preserve">? </w:t>
      </w:r>
      <w:r w:rsidR="00C10B38" w:rsidRPr="00C10B38">
        <w:rPr>
          <w:b/>
          <w:bCs/>
        </w:rPr>
        <w:t>Hint</w:t>
      </w:r>
      <w:r w:rsidR="00C10B38">
        <w:t>:</w:t>
      </w:r>
      <w:r>
        <w:t xml:space="preserve"> the source, destination, and BSS are three addresses used in an 802.11 frame.  For a detailed discussion of the 802.11 frame structure, see section 7 in the IEEE 802.11 standards document (cited above).</w:t>
      </w:r>
    </w:p>
    <w:p w14:paraId="221BADEF" w14:textId="77777777" w:rsidR="00F04272" w:rsidRDefault="00850441" w:rsidP="009F33E4">
      <w:pPr>
        <w:spacing w:after="0" w:line="240" w:lineRule="auto"/>
        <w:ind w:left="360"/>
        <w:rPr>
          <w:color w:val="00B050"/>
        </w:rPr>
      </w:pPr>
      <w:r w:rsidRPr="009F33E4">
        <w:rPr>
          <w:color w:val="00B050"/>
        </w:rPr>
        <w:t>84:17:</w:t>
      </w:r>
      <w:r w:rsidR="003331A3" w:rsidRPr="009F33E4">
        <w:rPr>
          <w:color w:val="00B050"/>
        </w:rPr>
        <w:t>ef:0d:1d:d6</w:t>
      </w:r>
    </w:p>
    <w:p w14:paraId="2D46086F" w14:textId="78F1D7D8" w:rsidR="00850441" w:rsidRDefault="00F04272" w:rsidP="00A00F74">
      <w:pPr>
        <w:spacing w:after="0" w:line="240" w:lineRule="auto"/>
        <w:ind w:firstLine="360"/>
        <w:rPr>
          <w:color w:val="00B050"/>
        </w:rPr>
      </w:pPr>
      <w:r>
        <w:rPr>
          <w:noProof/>
          <w:color w:val="00B050"/>
        </w:rPr>
        <w:drawing>
          <wp:inline distT="0" distB="0" distL="0" distR="0" wp14:anchorId="70F27F10" wp14:editId="719B52AD">
            <wp:extent cx="4460875" cy="139211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7-31 at 3.49.03 PM.png"/>
                    <pic:cNvPicPr/>
                  </pic:nvPicPr>
                  <pic:blipFill>
                    <a:blip r:embed="rId32">
                      <a:extLst>
                        <a:ext uri="{28A0092B-C50C-407E-A947-70E740481C1C}">
                          <a14:useLocalDpi xmlns:a14="http://schemas.microsoft.com/office/drawing/2010/main" val="0"/>
                        </a:ext>
                      </a:extLst>
                    </a:blip>
                    <a:stretch>
                      <a:fillRect/>
                    </a:stretch>
                  </pic:blipFill>
                  <pic:spPr>
                    <a:xfrm>
                      <a:off x="0" y="0"/>
                      <a:ext cx="4512995" cy="1408383"/>
                    </a:xfrm>
                    <a:prstGeom prst="rect">
                      <a:avLst/>
                    </a:prstGeom>
                  </pic:spPr>
                </pic:pic>
              </a:graphicData>
            </a:graphic>
          </wp:inline>
        </w:drawing>
      </w:r>
    </w:p>
    <w:p w14:paraId="5451582D" w14:textId="77777777" w:rsidR="00F04272" w:rsidRPr="009F33E4" w:rsidRDefault="00F04272" w:rsidP="009F33E4">
      <w:pPr>
        <w:spacing w:after="0" w:line="240" w:lineRule="auto"/>
        <w:ind w:left="360"/>
        <w:rPr>
          <w:color w:val="00B050"/>
        </w:rPr>
      </w:pPr>
    </w:p>
    <w:p w14:paraId="0D1B30AD" w14:textId="77777777" w:rsidR="00850441" w:rsidRDefault="00850441" w:rsidP="003331A3">
      <w:pPr>
        <w:spacing w:after="0" w:line="240" w:lineRule="auto"/>
        <w:ind w:left="360"/>
      </w:pPr>
    </w:p>
    <w:p w14:paraId="3970864E" w14:textId="79E662E4" w:rsidR="001913EA" w:rsidRPr="009F33E4" w:rsidRDefault="001913EA" w:rsidP="00C10B38">
      <w:pPr>
        <w:numPr>
          <w:ilvl w:val="0"/>
          <w:numId w:val="14"/>
        </w:numPr>
        <w:spacing w:after="0" w:line="240" w:lineRule="auto"/>
      </w:pPr>
      <w:r>
        <w:t xml:space="preserve">What (in hexadecimal notation) is the destination MAC address on the beacon frame from </w:t>
      </w:r>
      <w:r w:rsidR="00C10B38">
        <w:rPr>
          <w:i/>
        </w:rPr>
        <w:t>KHATTAB-2.4</w:t>
      </w:r>
      <w:r w:rsidR="00C10B38">
        <w:rPr>
          <w:iCs/>
        </w:rPr>
        <w:t>?</w:t>
      </w:r>
    </w:p>
    <w:p w14:paraId="166CC87B" w14:textId="64944692" w:rsidR="009F33E4" w:rsidRDefault="009F33E4" w:rsidP="009F33E4">
      <w:pPr>
        <w:spacing w:after="0" w:line="240" w:lineRule="auto"/>
        <w:ind w:left="360"/>
        <w:rPr>
          <w:color w:val="00B050"/>
        </w:rPr>
      </w:pPr>
      <w:proofErr w:type="spellStart"/>
      <w:r>
        <w:rPr>
          <w:color w:val="00B050"/>
        </w:rPr>
        <w:t>ff:ff:ff:ff:ff:ff</w:t>
      </w:r>
      <w:proofErr w:type="spellEnd"/>
      <w:r w:rsidR="00F04272">
        <w:rPr>
          <w:color w:val="00B050"/>
        </w:rPr>
        <w:tab/>
      </w:r>
    </w:p>
    <w:p w14:paraId="1BD85F61" w14:textId="56786A56" w:rsidR="00F04272" w:rsidRDefault="00F04272" w:rsidP="00A00F74">
      <w:pPr>
        <w:spacing w:after="0" w:line="240" w:lineRule="auto"/>
        <w:ind w:firstLine="360"/>
        <w:rPr>
          <w:color w:val="00B050"/>
        </w:rPr>
      </w:pPr>
      <w:r>
        <w:rPr>
          <w:noProof/>
          <w:color w:val="00B050"/>
        </w:rPr>
        <w:drawing>
          <wp:inline distT="0" distB="0" distL="0" distR="0" wp14:anchorId="67AF3A5C" wp14:editId="0F28EE7B">
            <wp:extent cx="4461468" cy="13980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7-31 at 3.50.42 PM.png"/>
                    <pic:cNvPicPr/>
                  </pic:nvPicPr>
                  <pic:blipFill>
                    <a:blip r:embed="rId33">
                      <a:extLst>
                        <a:ext uri="{28A0092B-C50C-407E-A947-70E740481C1C}">
                          <a14:useLocalDpi xmlns:a14="http://schemas.microsoft.com/office/drawing/2010/main" val="0"/>
                        </a:ext>
                      </a:extLst>
                    </a:blip>
                    <a:stretch>
                      <a:fillRect/>
                    </a:stretch>
                  </pic:blipFill>
                  <pic:spPr>
                    <a:xfrm>
                      <a:off x="0" y="0"/>
                      <a:ext cx="4473582" cy="1401860"/>
                    </a:xfrm>
                    <a:prstGeom prst="rect">
                      <a:avLst/>
                    </a:prstGeom>
                  </pic:spPr>
                </pic:pic>
              </a:graphicData>
            </a:graphic>
          </wp:inline>
        </w:drawing>
      </w:r>
      <w:r>
        <w:rPr>
          <w:color w:val="00B050"/>
        </w:rPr>
        <w:tab/>
      </w:r>
    </w:p>
    <w:p w14:paraId="5A03BA86" w14:textId="77777777" w:rsidR="009F33E4" w:rsidRPr="009F33E4" w:rsidRDefault="009F33E4" w:rsidP="009F33E4">
      <w:pPr>
        <w:spacing w:after="0" w:line="240" w:lineRule="auto"/>
        <w:ind w:left="360"/>
        <w:rPr>
          <w:color w:val="00B050"/>
        </w:rPr>
      </w:pPr>
    </w:p>
    <w:p w14:paraId="2CDD23A5" w14:textId="0C51985B" w:rsidR="001913EA" w:rsidRDefault="001913EA" w:rsidP="001913EA">
      <w:pPr>
        <w:numPr>
          <w:ilvl w:val="0"/>
          <w:numId w:val="14"/>
        </w:numPr>
        <w:spacing w:after="0" w:line="240" w:lineRule="auto"/>
      </w:pPr>
      <w:r>
        <w:t>What (in hexadecimal notation) is the MAC BSS id on the beacon frame</w:t>
      </w:r>
      <w:r w:rsidRPr="00D24445">
        <w:t xml:space="preserve"> </w:t>
      </w:r>
      <w:r>
        <w:t xml:space="preserve">from </w:t>
      </w:r>
      <w:proofErr w:type="spellStart"/>
      <w:r w:rsidR="003518B4">
        <w:rPr>
          <w:i/>
        </w:rPr>
        <w:t>xfinitywifi</w:t>
      </w:r>
      <w:proofErr w:type="spellEnd"/>
      <w:r>
        <w:t xml:space="preserve">?  </w:t>
      </w:r>
    </w:p>
    <w:p w14:paraId="314E980D" w14:textId="75DA44E5" w:rsidR="009F33E4" w:rsidRDefault="006F6670" w:rsidP="009F33E4">
      <w:pPr>
        <w:spacing w:after="0" w:line="240" w:lineRule="auto"/>
        <w:ind w:left="360"/>
        <w:rPr>
          <w:color w:val="00B050"/>
        </w:rPr>
      </w:pPr>
      <w:r w:rsidRPr="009F33E4">
        <w:rPr>
          <w:color w:val="00B050"/>
        </w:rPr>
        <w:t>84:17:ef:0d:1d:d6</w:t>
      </w:r>
    </w:p>
    <w:p w14:paraId="49549CB2" w14:textId="5DBCEFE2" w:rsidR="00F04272" w:rsidRPr="009F33E4" w:rsidRDefault="00F04272" w:rsidP="009F33E4">
      <w:pPr>
        <w:spacing w:after="0" w:line="240" w:lineRule="auto"/>
        <w:ind w:left="360"/>
        <w:rPr>
          <w:color w:val="00B050"/>
        </w:rPr>
      </w:pPr>
      <w:r>
        <w:rPr>
          <w:noProof/>
          <w:color w:val="00B050"/>
        </w:rPr>
        <w:drawing>
          <wp:inline distT="0" distB="0" distL="0" distR="0" wp14:anchorId="344B8EEA" wp14:editId="51B66A5E">
            <wp:extent cx="4460875" cy="139211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7-31 at 3.49.03 PM.png"/>
                    <pic:cNvPicPr/>
                  </pic:nvPicPr>
                  <pic:blipFill>
                    <a:blip r:embed="rId32">
                      <a:extLst>
                        <a:ext uri="{28A0092B-C50C-407E-A947-70E740481C1C}">
                          <a14:useLocalDpi xmlns:a14="http://schemas.microsoft.com/office/drawing/2010/main" val="0"/>
                        </a:ext>
                      </a:extLst>
                    </a:blip>
                    <a:stretch>
                      <a:fillRect/>
                    </a:stretch>
                  </pic:blipFill>
                  <pic:spPr>
                    <a:xfrm>
                      <a:off x="0" y="0"/>
                      <a:ext cx="4512995" cy="1408383"/>
                    </a:xfrm>
                    <a:prstGeom prst="rect">
                      <a:avLst/>
                    </a:prstGeom>
                  </pic:spPr>
                </pic:pic>
              </a:graphicData>
            </a:graphic>
          </wp:inline>
        </w:drawing>
      </w:r>
    </w:p>
    <w:p w14:paraId="728765C9" w14:textId="566050C6" w:rsidR="0057772C" w:rsidRDefault="001913EA" w:rsidP="0057772C">
      <w:pPr>
        <w:numPr>
          <w:ilvl w:val="0"/>
          <w:numId w:val="14"/>
        </w:numPr>
        <w:spacing w:after="0" w:line="240" w:lineRule="auto"/>
      </w:pPr>
      <w:r>
        <w:lastRenderedPageBreak/>
        <w:t xml:space="preserve">The beacon frames from the </w:t>
      </w:r>
      <w:proofErr w:type="spellStart"/>
      <w:r w:rsidR="00556CA9">
        <w:rPr>
          <w:i/>
        </w:rPr>
        <w:t>xfinitywifi</w:t>
      </w:r>
      <w:proofErr w:type="spellEnd"/>
      <w:r>
        <w:t xml:space="preserve"> access point advertise that the access point can support </w:t>
      </w:r>
      <w:r w:rsidR="00556CA9">
        <w:t>eight</w:t>
      </w:r>
      <w:r>
        <w:t xml:space="preserve"> data rates</w:t>
      </w:r>
      <w:r w:rsidR="00DF6595">
        <w:t xml:space="preserve">. </w:t>
      </w:r>
      <w:r>
        <w:t>What are these rates</w:t>
      </w:r>
      <w:r w:rsidR="00DF6595">
        <w:t xml:space="preserve"> in Mbit/s</w:t>
      </w:r>
      <w:r w:rsidR="0037334C">
        <w:t>ec</w:t>
      </w:r>
      <w:r>
        <w:t>?</w:t>
      </w:r>
    </w:p>
    <w:p w14:paraId="16CD1147" w14:textId="3621B963" w:rsidR="00F04272" w:rsidRPr="006A0DE5" w:rsidRDefault="006A0DE5" w:rsidP="00F04272">
      <w:pPr>
        <w:spacing w:after="0" w:line="240" w:lineRule="auto"/>
        <w:ind w:left="360"/>
        <w:rPr>
          <w:color w:val="00B050"/>
        </w:rPr>
      </w:pPr>
      <w:r w:rsidRPr="006A0DE5">
        <w:rPr>
          <w:color w:val="00B050"/>
        </w:rPr>
        <w:t>Supported Rates 6(B), 9, 12, 18, 24, 36, 48, 54, [Mbit/sec]</w:t>
      </w:r>
    </w:p>
    <w:p w14:paraId="59561494" w14:textId="0A29B9D5" w:rsidR="00FA0EA0" w:rsidRDefault="00F04272" w:rsidP="00F04272">
      <w:pPr>
        <w:spacing w:after="0" w:line="240" w:lineRule="auto"/>
        <w:ind w:firstLine="360"/>
      </w:pPr>
      <w:r>
        <w:rPr>
          <w:noProof/>
        </w:rPr>
        <w:drawing>
          <wp:inline distT="0" distB="0" distL="0" distR="0" wp14:anchorId="4262FAD3" wp14:editId="57B5BA4B">
            <wp:extent cx="4481565" cy="1394265"/>
            <wp:effectExtent l="0" t="0" r="190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31 at 3.56.03 PM.png"/>
                    <pic:cNvPicPr/>
                  </pic:nvPicPr>
                  <pic:blipFill>
                    <a:blip r:embed="rId34">
                      <a:extLst>
                        <a:ext uri="{28A0092B-C50C-407E-A947-70E740481C1C}">
                          <a14:useLocalDpi xmlns:a14="http://schemas.microsoft.com/office/drawing/2010/main" val="0"/>
                        </a:ext>
                      </a:extLst>
                    </a:blip>
                    <a:stretch>
                      <a:fillRect/>
                    </a:stretch>
                  </pic:blipFill>
                  <pic:spPr>
                    <a:xfrm>
                      <a:off x="0" y="0"/>
                      <a:ext cx="4544842" cy="1413951"/>
                    </a:xfrm>
                    <a:prstGeom prst="rect">
                      <a:avLst/>
                    </a:prstGeom>
                  </pic:spPr>
                </pic:pic>
              </a:graphicData>
            </a:graphic>
          </wp:inline>
        </w:drawing>
      </w:r>
    </w:p>
    <w:p w14:paraId="7DCAC684" w14:textId="77777777" w:rsidR="00F04272" w:rsidRPr="0057772C" w:rsidRDefault="00F04272" w:rsidP="00F04272">
      <w:pPr>
        <w:spacing w:after="0" w:line="240" w:lineRule="auto"/>
        <w:ind w:firstLine="360"/>
      </w:pPr>
    </w:p>
    <w:p w14:paraId="1A404A44" w14:textId="431A3C3A" w:rsidR="001913EA" w:rsidRDefault="0057772C" w:rsidP="00DD6D59">
      <w:r>
        <w:t>L</w:t>
      </w:r>
      <w:r w:rsidR="001913EA">
        <w:t>et</w:t>
      </w:r>
      <w:r>
        <w:t>'s</w:t>
      </w:r>
      <w:r w:rsidR="001913EA">
        <w:t xml:space="preserve"> look at </w:t>
      </w:r>
      <w:r w:rsidR="00DD6D59">
        <w:t xml:space="preserve">a </w:t>
      </w:r>
      <w:r w:rsidR="001913EA">
        <w:t>data transfer</w:t>
      </w:r>
      <w:r w:rsidR="00DD6D59">
        <w:t xml:space="preserve">. </w:t>
      </w:r>
      <w:r w:rsidR="001913EA">
        <w:t xml:space="preserve">Recall that in this trace, </w:t>
      </w:r>
      <w:r w:rsidR="00DD6D59">
        <w:t>starting from packet no. 1108</w:t>
      </w:r>
      <w:r w:rsidR="001913EA">
        <w:t>, the host makes an HTTP request to h</w:t>
      </w:r>
      <w:r w:rsidR="001913EA" w:rsidRPr="004F303E">
        <w:t>ttp://gaia.cs.umass.edu/wireshark-labs/alice.txt</w:t>
      </w:r>
      <w:r w:rsidR="001913EA">
        <w:t xml:space="preserve">. The IP address of gaia.cs.umass.edu is 128.119.245.12.  Then, </w:t>
      </w:r>
      <w:r w:rsidR="00DD6D59">
        <w:t>starting from packet no. 19531</w:t>
      </w:r>
      <w:r w:rsidR="00DD6D59" w:rsidRPr="004F303E">
        <w:rPr>
          <w:i/>
        </w:rPr>
        <w:t>, t</w:t>
      </w:r>
      <w:r w:rsidR="00DD6D59">
        <w:t xml:space="preserve">he host makes an HTTP request to </w:t>
      </w:r>
      <w:hyperlink r:id="rId35" w:history="1">
        <w:r w:rsidR="004E2E76" w:rsidRPr="003C0422">
          <w:rPr>
            <w:rStyle w:val="Hyperlink"/>
          </w:rPr>
          <w:t>http://www.cs.pitt.edu/~skhattab/cs1652/</w:t>
        </w:r>
      </w:hyperlink>
      <w:r w:rsidR="004E2E76">
        <w:t xml:space="preserve"> .The </w:t>
      </w:r>
      <w:r w:rsidR="00DD6D59">
        <w:t xml:space="preserve">IP address </w:t>
      </w:r>
      <w:r w:rsidR="004E2E76">
        <w:t xml:space="preserve">of </w:t>
      </w:r>
      <w:hyperlink r:id="rId36" w:history="1">
        <w:r w:rsidR="004E2E76" w:rsidRPr="003C0422">
          <w:rPr>
            <w:rStyle w:val="Hyperlink"/>
          </w:rPr>
          <w:t>www.cs.pitt.edu</w:t>
        </w:r>
      </w:hyperlink>
      <w:r w:rsidR="004E2E76">
        <w:t xml:space="preserve"> </w:t>
      </w:r>
      <w:r w:rsidR="00DD6D59">
        <w:t>is 136.142.35.172.</w:t>
      </w:r>
    </w:p>
    <w:p w14:paraId="2F6DE101" w14:textId="7F591E4C" w:rsidR="001913EA" w:rsidRDefault="001913EA" w:rsidP="001913EA">
      <w:pPr>
        <w:numPr>
          <w:ilvl w:val="0"/>
          <w:numId w:val="14"/>
        </w:numPr>
        <w:spacing w:after="0" w:line="240" w:lineRule="auto"/>
      </w:pPr>
      <w:r>
        <w:t>Find the 802.11 frame containing the SYN TCP segment for this first TCP session (that downloads alice.txt).  What are three MAC address fields in the 802.11 frame? Which MAC address in this frame corresponds to the wireless host (give the hexadecimal representation of the MAC address for the host)? To the access point?  To the first-hop router?  What is the IP address of the wireless host sending this TCP segment?  What is the destination IP address?  Does this destination IP address correspond to the host, access point, first-hop router, or some other network-attached device?</w:t>
      </w:r>
    </w:p>
    <w:p w14:paraId="24417EA0" w14:textId="1E07F304" w:rsidR="001B40C7" w:rsidRPr="001B40C7" w:rsidRDefault="001B40C7" w:rsidP="001B40C7">
      <w:pPr>
        <w:pStyle w:val="ListParagraph"/>
        <w:numPr>
          <w:ilvl w:val="0"/>
          <w:numId w:val="34"/>
        </w:numPr>
        <w:spacing w:after="0" w:line="240" w:lineRule="auto"/>
        <w:rPr>
          <w:color w:val="00B050"/>
        </w:rPr>
      </w:pPr>
      <w:r w:rsidRPr="001B40C7">
        <w:rPr>
          <w:color w:val="00B050"/>
        </w:rPr>
        <w:t>BSS Id: Technico_0d:1d:d6 (84:17:ef:0d:1d:d6)</w:t>
      </w:r>
    </w:p>
    <w:p w14:paraId="5CB6BA98" w14:textId="77777777" w:rsidR="001B40C7" w:rsidRDefault="001B40C7" w:rsidP="005408F5">
      <w:pPr>
        <w:pStyle w:val="ListParagraph"/>
        <w:spacing w:after="0" w:line="240" w:lineRule="auto"/>
        <w:rPr>
          <w:color w:val="00B050"/>
        </w:rPr>
      </w:pPr>
      <w:r w:rsidRPr="001B40C7">
        <w:rPr>
          <w:color w:val="00B050"/>
        </w:rPr>
        <w:t>STA address: Microsof_ba:d7:71 (f0:6e:0b:ba:d7:71)</w:t>
      </w:r>
    </w:p>
    <w:p w14:paraId="083656E9" w14:textId="2D4F77E1" w:rsidR="005408F5" w:rsidRDefault="005408F5" w:rsidP="005408F5">
      <w:pPr>
        <w:pStyle w:val="ListParagraph"/>
        <w:spacing w:after="0" w:line="240" w:lineRule="auto"/>
        <w:rPr>
          <w:color w:val="00B050"/>
        </w:rPr>
      </w:pPr>
      <w:r w:rsidRPr="005408F5">
        <w:rPr>
          <w:color w:val="00B050"/>
        </w:rPr>
        <w:t>Destination address: BenuNetw_03:64:bc (f4:3e:9d:03:64:bc)</w:t>
      </w:r>
    </w:p>
    <w:p w14:paraId="30A3F3AE" w14:textId="37754173" w:rsidR="00E85E81" w:rsidRPr="00E85E81" w:rsidRDefault="00E85E81" w:rsidP="00E85E81">
      <w:pPr>
        <w:spacing w:after="0" w:line="240" w:lineRule="auto"/>
        <w:rPr>
          <w:color w:val="00B050"/>
        </w:rPr>
      </w:pPr>
      <w:r>
        <w:rPr>
          <w:color w:val="00B050"/>
        </w:rPr>
        <w:t xml:space="preserve">       </w:t>
      </w:r>
      <w:r>
        <w:rPr>
          <w:noProof/>
        </w:rPr>
        <w:drawing>
          <wp:inline distT="0" distB="0" distL="0" distR="0" wp14:anchorId="285C9F23" wp14:editId="1DE813C5">
            <wp:extent cx="3798277" cy="19592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7-31 at 5.13.14 PM.png"/>
                    <pic:cNvPicPr/>
                  </pic:nvPicPr>
                  <pic:blipFill>
                    <a:blip r:embed="rId37">
                      <a:extLst>
                        <a:ext uri="{28A0092B-C50C-407E-A947-70E740481C1C}">
                          <a14:useLocalDpi xmlns:a14="http://schemas.microsoft.com/office/drawing/2010/main" val="0"/>
                        </a:ext>
                      </a:extLst>
                    </a:blip>
                    <a:stretch>
                      <a:fillRect/>
                    </a:stretch>
                  </pic:blipFill>
                  <pic:spPr>
                    <a:xfrm>
                      <a:off x="0" y="0"/>
                      <a:ext cx="3811522" cy="1966124"/>
                    </a:xfrm>
                    <a:prstGeom prst="rect">
                      <a:avLst/>
                    </a:prstGeom>
                  </pic:spPr>
                </pic:pic>
              </a:graphicData>
            </a:graphic>
          </wp:inline>
        </w:drawing>
      </w:r>
    </w:p>
    <w:p w14:paraId="463A3334" w14:textId="77777777" w:rsidR="005408F5" w:rsidRPr="007759F9" w:rsidRDefault="005408F5" w:rsidP="007759F9">
      <w:pPr>
        <w:spacing w:after="0" w:line="240" w:lineRule="auto"/>
        <w:rPr>
          <w:color w:val="00B050"/>
        </w:rPr>
      </w:pPr>
    </w:p>
    <w:p w14:paraId="5540FFAE" w14:textId="7CD2224B" w:rsidR="00E85E81" w:rsidRPr="007759F9" w:rsidRDefault="009A334B" w:rsidP="007759F9">
      <w:pPr>
        <w:pStyle w:val="ListParagraph"/>
        <w:numPr>
          <w:ilvl w:val="0"/>
          <w:numId w:val="34"/>
        </w:numPr>
        <w:spacing w:after="0" w:line="240" w:lineRule="auto"/>
        <w:rPr>
          <w:color w:val="00B050"/>
        </w:rPr>
      </w:pPr>
      <w:r w:rsidRPr="001B40C7">
        <w:rPr>
          <w:color w:val="00B050"/>
        </w:rPr>
        <w:t xml:space="preserve">The </w:t>
      </w:r>
      <w:r w:rsidR="007759F9">
        <w:rPr>
          <w:color w:val="00B050"/>
        </w:rPr>
        <w:t xml:space="preserve">wireless </w:t>
      </w:r>
      <w:r w:rsidRPr="001B40C7">
        <w:rPr>
          <w:color w:val="00B050"/>
        </w:rPr>
        <w:t xml:space="preserve">host’s MAC address is f0:6e:0b:ba:d7:71.                                                                                        The access point’s MAC address is 84:17:ef:0d:1d:d6.                                                                           The first-hop router’s MAC address is f4:3e:9d:03:64:bc. </w:t>
      </w:r>
    </w:p>
    <w:p w14:paraId="09BA1CD6" w14:textId="1690AE7C" w:rsidR="009A334B" w:rsidRDefault="009A334B" w:rsidP="001B40C7">
      <w:pPr>
        <w:pStyle w:val="ListParagraph"/>
        <w:numPr>
          <w:ilvl w:val="0"/>
          <w:numId w:val="34"/>
        </w:numPr>
        <w:spacing w:after="0" w:line="240" w:lineRule="auto"/>
        <w:rPr>
          <w:color w:val="00B050"/>
        </w:rPr>
      </w:pPr>
      <w:r>
        <w:rPr>
          <w:color w:val="00B050"/>
        </w:rPr>
        <w:t xml:space="preserve">The </w:t>
      </w:r>
      <w:r w:rsidR="007759F9">
        <w:rPr>
          <w:rFonts w:hint="eastAsia"/>
          <w:color w:val="00B050"/>
          <w:lang w:eastAsia="zh-CN"/>
        </w:rPr>
        <w:t>wi</w:t>
      </w:r>
      <w:r w:rsidR="007759F9">
        <w:rPr>
          <w:color w:val="00B050"/>
          <w:lang w:eastAsia="zh-CN"/>
        </w:rPr>
        <w:t xml:space="preserve">reless </w:t>
      </w:r>
      <w:r>
        <w:rPr>
          <w:color w:val="00B050"/>
        </w:rPr>
        <w:t>host IP address is 10.225.126.81.</w:t>
      </w:r>
    </w:p>
    <w:p w14:paraId="70B12618" w14:textId="5269F00A" w:rsidR="00E85E81" w:rsidRPr="00E85E81" w:rsidRDefault="007759F9" w:rsidP="007759F9">
      <w:pPr>
        <w:spacing w:after="0" w:line="240" w:lineRule="auto"/>
        <w:ind w:firstLine="360"/>
        <w:rPr>
          <w:color w:val="00B050"/>
        </w:rPr>
      </w:pPr>
      <w:r>
        <w:rPr>
          <w:noProof/>
          <w:color w:val="00B050"/>
        </w:rPr>
        <w:drawing>
          <wp:inline distT="0" distB="0" distL="0" distR="0" wp14:anchorId="452A8773" wp14:editId="0D9DB57F">
            <wp:extent cx="4712307" cy="16462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31 at 5.49.30 PM.png"/>
                    <pic:cNvPicPr/>
                  </pic:nvPicPr>
                  <pic:blipFill>
                    <a:blip r:embed="rId38">
                      <a:extLst>
                        <a:ext uri="{28A0092B-C50C-407E-A947-70E740481C1C}">
                          <a14:useLocalDpi xmlns:a14="http://schemas.microsoft.com/office/drawing/2010/main" val="0"/>
                        </a:ext>
                      </a:extLst>
                    </a:blip>
                    <a:stretch>
                      <a:fillRect/>
                    </a:stretch>
                  </pic:blipFill>
                  <pic:spPr>
                    <a:xfrm>
                      <a:off x="0" y="0"/>
                      <a:ext cx="5047969" cy="176356"/>
                    </a:xfrm>
                    <a:prstGeom prst="rect">
                      <a:avLst/>
                    </a:prstGeom>
                  </pic:spPr>
                </pic:pic>
              </a:graphicData>
            </a:graphic>
          </wp:inline>
        </w:drawing>
      </w:r>
    </w:p>
    <w:p w14:paraId="54165034" w14:textId="764EB374" w:rsidR="001F71D8" w:rsidRDefault="009A334B" w:rsidP="001B40C7">
      <w:pPr>
        <w:pStyle w:val="ListParagraph"/>
        <w:numPr>
          <w:ilvl w:val="0"/>
          <w:numId w:val="34"/>
        </w:numPr>
        <w:spacing w:after="0" w:line="240" w:lineRule="auto"/>
        <w:rPr>
          <w:color w:val="00B050"/>
        </w:rPr>
      </w:pPr>
      <w:r>
        <w:rPr>
          <w:color w:val="00B050"/>
        </w:rPr>
        <w:t xml:space="preserve">The destination IP address is 128.119.245.12.   </w:t>
      </w:r>
    </w:p>
    <w:p w14:paraId="44475DF4" w14:textId="42F273EE" w:rsidR="00E85E81" w:rsidRPr="00E85E81" w:rsidRDefault="007759F9" w:rsidP="007759F9">
      <w:pPr>
        <w:spacing w:after="0" w:line="240" w:lineRule="auto"/>
        <w:ind w:firstLine="360"/>
        <w:rPr>
          <w:color w:val="00B050"/>
        </w:rPr>
      </w:pPr>
      <w:r>
        <w:rPr>
          <w:noProof/>
          <w:color w:val="00B050"/>
        </w:rPr>
        <w:drawing>
          <wp:inline distT="0" distB="0" distL="0" distR="0" wp14:anchorId="6A56520B" wp14:editId="0C964F02">
            <wp:extent cx="4712307" cy="16462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31 at 5.49.30 PM.png"/>
                    <pic:cNvPicPr/>
                  </pic:nvPicPr>
                  <pic:blipFill>
                    <a:blip r:embed="rId38">
                      <a:extLst>
                        <a:ext uri="{28A0092B-C50C-407E-A947-70E740481C1C}">
                          <a14:useLocalDpi xmlns:a14="http://schemas.microsoft.com/office/drawing/2010/main" val="0"/>
                        </a:ext>
                      </a:extLst>
                    </a:blip>
                    <a:stretch>
                      <a:fillRect/>
                    </a:stretch>
                  </pic:blipFill>
                  <pic:spPr>
                    <a:xfrm>
                      <a:off x="0" y="0"/>
                      <a:ext cx="5047969" cy="176356"/>
                    </a:xfrm>
                    <a:prstGeom prst="rect">
                      <a:avLst/>
                    </a:prstGeom>
                  </pic:spPr>
                </pic:pic>
              </a:graphicData>
            </a:graphic>
          </wp:inline>
        </w:drawing>
      </w:r>
    </w:p>
    <w:p w14:paraId="045B75A2" w14:textId="14B10B04" w:rsidR="009A334B" w:rsidRPr="009A334B" w:rsidRDefault="001F71D8" w:rsidP="001B40C7">
      <w:pPr>
        <w:pStyle w:val="ListParagraph"/>
        <w:numPr>
          <w:ilvl w:val="0"/>
          <w:numId w:val="34"/>
        </w:numPr>
        <w:spacing w:after="0" w:line="240" w:lineRule="auto"/>
        <w:rPr>
          <w:color w:val="00B050"/>
        </w:rPr>
      </w:pPr>
      <w:r>
        <w:rPr>
          <w:color w:val="00B050"/>
        </w:rPr>
        <w:t>The destination IP address correspond to the first-hop-router.</w:t>
      </w:r>
      <w:r w:rsidR="009A334B">
        <w:rPr>
          <w:color w:val="00B050"/>
        </w:rPr>
        <w:t xml:space="preserve">                                                                                                 </w:t>
      </w:r>
    </w:p>
    <w:p w14:paraId="25CC7B22" w14:textId="0EB8E8D1" w:rsidR="006D0CC3" w:rsidRDefault="006D0CC3" w:rsidP="006D0CC3">
      <w:pPr>
        <w:spacing w:after="0" w:line="240" w:lineRule="auto"/>
      </w:pPr>
    </w:p>
    <w:p w14:paraId="03CBC61A" w14:textId="28B47322" w:rsidR="001913EA" w:rsidRDefault="001913EA" w:rsidP="00E85E81">
      <w:pPr>
        <w:pStyle w:val="ListParagraph"/>
        <w:numPr>
          <w:ilvl w:val="1"/>
          <w:numId w:val="31"/>
        </w:numPr>
        <w:spacing w:after="0" w:line="240" w:lineRule="auto"/>
      </w:pPr>
      <w:r>
        <w:lastRenderedPageBreak/>
        <w:t>Find the 802.11 frame containing the SYNACK segment for this TCP session.  What are three MAC address fields in the 802.11 frame? Which MAC address in this frame corresponds to the host? To the access point?  To the first-hop router?  Does the sender MAC address in the frame correspond to the IP address of the device that sent the TCP segment encapsulated within this datagram? (Hint: review Figure 6.19 in the text if you are unsure of how to answer this question, or the corresponding part of the previous question.  It’s particularly important that you understand this).</w:t>
      </w:r>
    </w:p>
    <w:p w14:paraId="02953204" w14:textId="5CDFEA7E" w:rsidR="001B40C7" w:rsidRDefault="00F47A71" w:rsidP="006A0DE5">
      <w:pPr>
        <w:pStyle w:val="ListParagraph"/>
        <w:numPr>
          <w:ilvl w:val="0"/>
          <w:numId w:val="27"/>
        </w:numPr>
        <w:spacing w:after="0" w:line="240" w:lineRule="auto"/>
        <w:rPr>
          <w:color w:val="00B050"/>
          <w:lang w:eastAsia="zh-CN"/>
        </w:rPr>
      </w:pPr>
      <w:r w:rsidRPr="00F47A71">
        <w:rPr>
          <w:color w:val="00B050"/>
          <w:lang w:eastAsia="zh-CN"/>
        </w:rPr>
        <w:t>STA address: Microsof_ba:d7:71 (f0:6e:0b:ba:d7:71)</w:t>
      </w:r>
      <w:r w:rsidR="009E106F">
        <w:rPr>
          <w:color w:val="00B050"/>
        </w:rPr>
        <w:tab/>
      </w:r>
      <w:r w:rsidR="009E106F">
        <w:rPr>
          <w:color w:val="00B050"/>
        </w:rPr>
        <w:tab/>
      </w:r>
    </w:p>
    <w:p w14:paraId="12080681" w14:textId="77777777" w:rsidR="00F47A71" w:rsidRDefault="00F47A71" w:rsidP="001B40C7">
      <w:pPr>
        <w:pStyle w:val="ListParagraph"/>
        <w:spacing w:after="0" w:line="240" w:lineRule="auto"/>
        <w:rPr>
          <w:color w:val="00B050"/>
        </w:rPr>
      </w:pPr>
      <w:r w:rsidRPr="00F47A71">
        <w:rPr>
          <w:color w:val="00B050"/>
        </w:rPr>
        <w:t>BSS Id: Technico_0d:1d:d6 (84:17:ef:0d:1d:d6)</w:t>
      </w:r>
      <w:r w:rsidR="009E106F">
        <w:rPr>
          <w:color w:val="00B050"/>
        </w:rPr>
        <w:tab/>
      </w:r>
      <w:r w:rsidR="009E106F">
        <w:rPr>
          <w:color w:val="00B050"/>
        </w:rPr>
        <w:tab/>
      </w:r>
      <w:r w:rsidR="009E106F">
        <w:rPr>
          <w:color w:val="00B050"/>
        </w:rPr>
        <w:tab/>
      </w:r>
      <w:r w:rsidR="001B40C7">
        <w:rPr>
          <w:color w:val="00B050"/>
        </w:rPr>
        <w:t xml:space="preserve">                     </w:t>
      </w:r>
    </w:p>
    <w:p w14:paraId="2B072447" w14:textId="2FE4ED70" w:rsidR="00E85E81" w:rsidRDefault="00F47A71" w:rsidP="001B40C7">
      <w:pPr>
        <w:pStyle w:val="ListParagraph"/>
        <w:spacing w:after="0" w:line="240" w:lineRule="auto"/>
        <w:rPr>
          <w:color w:val="00B050"/>
          <w:lang w:eastAsia="zh-CN"/>
        </w:rPr>
      </w:pPr>
      <w:r w:rsidRPr="00F47A71">
        <w:rPr>
          <w:color w:val="00B050"/>
        </w:rPr>
        <w:t>Source address: BenuNetw_03:64:bc (f4:3e:9d:03:64:bc)</w:t>
      </w:r>
      <w:r w:rsidR="006A0DE5">
        <w:rPr>
          <w:color w:val="00B050"/>
        </w:rPr>
        <w:tab/>
      </w:r>
    </w:p>
    <w:p w14:paraId="178CEDE6" w14:textId="37F6A11E" w:rsidR="009E106F" w:rsidRDefault="001B40C7" w:rsidP="001B40C7">
      <w:pPr>
        <w:spacing w:after="0" w:line="240" w:lineRule="auto"/>
        <w:ind w:left="360"/>
        <w:rPr>
          <w:color w:val="00B050"/>
          <w:lang w:eastAsia="zh-CN"/>
        </w:rPr>
      </w:pPr>
      <w:r>
        <w:rPr>
          <w:noProof/>
          <w:lang w:eastAsia="zh-CN"/>
        </w:rPr>
        <w:drawing>
          <wp:inline distT="0" distB="0" distL="0" distR="0" wp14:anchorId="33D7465C" wp14:editId="2B535BD4">
            <wp:extent cx="3858567" cy="1981193"/>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7-31 at 5.19.55 PM.png"/>
                    <pic:cNvPicPr/>
                  </pic:nvPicPr>
                  <pic:blipFill>
                    <a:blip r:embed="rId39">
                      <a:extLst>
                        <a:ext uri="{28A0092B-C50C-407E-A947-70E740481C1C}">
                          <a14:useLocalDpi xmlns:a14="http://schemas.microsoft.com/office/drawing/2010/main" val="0"/>
                        </a:ext>
                      </a:extLst>
                    </a:blip>
                    <a:stretch>
                      <a:fillRect/>
                    </a:stretch>
                  </pic:blipFill>
                  <pic:spPr>
                    <a:xfrm>
                      <a:off x="0" y="0"/>
                      <a:ext cx="3886146" cy="1995353"/>
                    </a:xfrm>
                    <a:prstGeom prst="rect">
                      <a:avLst/>
                    </a:prstGeom>
                  </pic:spPr>
                </pic:pic>
              </a:graphicData>
            </a:graphic>
          </wp:inline>
        </w:drawing>
      </w:r>
    </w:p>
    <w:p w14:paraId="0B8FD238" w14:textId="77777777" w:rsidR="001B40C7" w:rsidRPr="001B40C7" w:rsidRDefault="001B40C7" w:rsidP="001B40C7">
      <w:pPr>
        <w:spacing w:after="0" w:line="240" w:lineRule="auto"/>
        <w:ind w:left="360"/>
        <w:rPr>
          <w:color w:val="00B050"/>
          <w:lang w:eastAsia="zh-CN"/>
        </w:rPr>
      </w:pPr>
    </w:p>
    <w:p w14:paraId="61A165BF" w14:textId="5FECD021" w:rsidR="00E85E81" w:rsidRPr="007759F9" w:rsidRDefault="009E106F" w:rsidP="00E85E81">
      <w:pPr>
        <w:pStyle w:val="ListParagraph"/>
        <w:numPr>
          <w:ilvl w:val="0"/>
          <w:numId w:val="27"/>
        </w:numPr>
        <w:spacing w:after="0" w:line="240" w:lineRule="auto"/>
        <w:rPr>
          <w:color w:val="00B050"/>
        </w:rPr>
      </w:pPr>
      <w:r>
        <w:rPr>
          <w:color w:val="00B050"/>
        </w:rPr>
        <w:t xml:space="preserve">The </w:t>
      </w:r>
      <w:r w:rsidR="007759F9">
        <w:rPr>
          <w:color w:val="00B050"/>
        </w:rPr>
        <w:t xml:space="preserve">wireless </w:t>
      </w:r>
      <w:r>
        <w:rPr>
          <w:color w:val="00B050"/>
        </w:rPr>
        <w:t xml:space="preserve">host’s MAC address is </w:t>
      </w:r>
      <w:r w:rsidR="00F47A71" w:rsidRPr="00F47A71">
        <w:rPr>
          <w:color w:val="00B050"/>
          <w:lang w:eastAsia="zh-CN"/>
        </w:rPr>
        <w:t>f0:6e:0b:ba:d7:71</w:t>
      </w:r>
      <w:r>
        <w:rPr>
          <w:color w:val="00B050"/>
        </w:rPr>
        <w:t xml:space="preserve">.                                                                                        The access point’s MAC address is 84:17:ef:0d:1d:d6.                                                                           The first-hop router’s MAC address is </w:t>
      </w:r>
      <w:r w:rsidR="00F47A71" w:rsidRPr="00F47A71">
        <w:rPr>
          <w:color w:val="00B050"/>
        </w:rPr>
        <w:t>f4:3e:9d:03:64:bc</w:t>
      </w:r>
      <w:r>
        <w:rPr>
          <w:color w:val="00B050"/>
        </w:rPr>
        <w:t>.</w:t>
      </w:r>
    </w:p>
    <w:p w14:paraId="4BF6826D" w14:textId="1EDAF459" w:rsidR="006A0DE5" w:rsidRPr="006A0DE5" w:rsidRDefault="00773D26" w:rsidP="006A0DE5">
      <w:pPr>
        <w:pStyle w:val="ListParagraph"/>
        <w:numPr>
          <w:ilvl w:val="0"/>
          <w:numId w:val="27"/>
        </w:numPr>
        <w:spacing w:after="0" w:line="240" w:lineRule="auto"/>
        <w:rPr>
          <w:color w:val="00B050"/>
          <w:lang w:eastAsia="zh-CN"/>
        </w:rPr>
      </w:pPr>
      <w:r>
        <w:rPr>
          <w:color w:val="00B050"/>
        </w:rPr>
        <w:t>NO</w:t>
      </w:r>
      <w:r w:rsidR="006A0DE5">
        <w:rPr>
          <w:color w:val="00B050"/>
        </w:rPr>
        <w:tab/>
      </w:r>
      <w:r w:rsidR="006A0DE5">
        <w:rPr>
          <w:color w:val="00B050"/>
        </w:rPr>
        <w:tab/>
      </w:r>
      <w:r w:rsidR="006A0DE5">
        <w:rPr>
          <w:color w:val="00B050"/>
        </w:rPr>
        <w:tab/>
      </w:r>
      <w:r w:rsidR="006A0DE5">
        <w:rPr>
          <w:color w:val="00B050"/>
        </w:rPr>
        <w:tab/>
        <w:t xml:space="preserve">        </w:t>
      </w:r>
      <w:r w:rsidR="006A0DE5">
        <w:rPr>
          <w:color w:val="00B050"/>
        </w:rPr>
        <w:tab/>
        <w:t xml:space="preserve">                                   </w:t>
      </w:r>
    </w:p>
    <w:p w14:paraId="403FBCE7" w14:textId="77777777" w:rsidR="008D25DB" w:rsidRDefault="008D25DB" w:rsidP="008D25DB">
      <w:pPr>
        <w:spacing w:after="0" w:line="240" w:lineRule="auto"/>
        <w:ind w:left="720"/>
      </w:pPr>
    </w:p>
    <w:p w14:paraId="0B0573A7" w14:textId="76895637" w:rsidR="001913EA" w:rsidRDefault="001913EA" w:rsidP="00EF3D4F">
      <w:r>
        <w:t xml:space="preserve">Recall from Section 7.3.1 in the text that a host must first </w:t>
      </w:r>
      <w:r w:rsidRPr="0001468D">
        <w:rPr>
          <w:i/>
        </w:rPr>
        <w:t>associate</w:t>
      </w:r>
      <w:r>
        <w:t xml:space="preserve"> with an access point before sending data.  Association in 802.11 is performed using the ASSOCIATE REQUEST frame (sent from host to AP, with a frame type 0 and subtype 0,</w:t>
      </w:r>
      <w:r w:rsidRPr="00312E38">
        <w:t xml:space="preserve"> </w:t>
      </w:r>
      <w:r>
        <w:t xml:space="preserve">see Section 7.3.3 in the text) and the ASSOCIATE RESPONSE frame (sent by the AP to a host with a frame type 0 and subtype of 1, in response to a received ASSOCIATE REQUEST).   For a detailed explanation of each field in the 802.11 frame, see page 34 (Section 7) of the 802.11 spec at </w:t>
      </w:r>
      <w:r w:rsidRPr="00CE1D9E">
        <w:t>http://gaia.cs.umass.edu/wireshark-labs/</w:t>
      </w:r>
      <w:r>
        <w:t>802.11-1999.pdf.</w:t>
      </w:r>
    </w:p>
    <w:p w14:paraId="0E3D5B56" w14:textId="4F8E0ACA" w:rsidR="001913EA" w:rsidRDefault="00BF0160" w:rsidP="00E85E81">
      <w:pPr>
        <w:pStyle w:val="ListParagraph"/>
        <w:numPr>
          <w:ilvl w:val="1"/>
          <w:numId w:val="31"/>
        </w:numPr>
        <w:spacing w:after="0" w:line="240" w:lineRule="auto"/>
      </w:pPr>
      <w:r>
        <w:t xml:space="preserve"> </w:t>
      </w:r>
      <w:r w:rsidR="001913EA">
        <w:t xml:space="preserve">Examine the trace file and look for AUTHENICATION frames </w:t>
      </w:r>
      <w:r w:rsidR="009C2D41">
        <w:t>(</w:t>
      </w:r>
      <w:proofErr w:type="spellStart"/>
      <w:r w:rsidR="009C2D41" w:rsidRPr="009C2D41">
        <w:t>wlan.fc.type_subtype</w:t>
      </w:r>
      <w:proofErr w:type="spellEnd"/>
      <w:r w:rsidR="009C2D41" w:rsidRPr="009C2D41">
        <w:t xml:space="preserve"> == 11</w:t>
      </w:r>
      <w:r w:rsidR="009C2D41">
        <w:t xml:space="preserve">) </w:t>
      </w:r>
      <w:r w:rsidR="001913EA">
        <w:t xml:space="preserve">sent from the host to an AP and vice versa.  How many AUTHENTICATION messages are sent from the wireless host to the </w:t>
      </w:r>
      <w:proofErr w:type="spellStart"/>
      <w:r w:rsidR="007F2C15" w:rsidRPr="00E85E81">
        <w:rPr>
          <w:i/>
        </w:rPr>
        <w:t>xfinitywifi</w:t>
      </w:r>
      <w:proofErr w:type="spellEnd"/>
      <w:r w:rsidR="001913EA" w:rsidRPr="00E85E81">
        <w:rPr>
          <w:i/>
        </w:rPr>
        <w:t xml:space="preserve"> </w:t>
      </w:r>
      <w:r w:rsidR="001913EA" w:rsidRPr="002D4C00">
        <w:t xml:space="preserve">AP (which has a MAC address </w:t>
      </w:r>
      <w:r w:rsidR="007F2C15">
        <w:t xml:space="preserve">of </w:t>
      </w:r>
      <w:r w:rsidR="007F2C15" w:rsidRPr="007F2C15">
        <w:t>84:17:ef:0d:1d:d6</w:t>
      </w:r>
      <w:r w:rsidR="001913EA" w:rsidRPr="002D4C00">
        <w:t xml:space="preserve">) starting </w:t>
      </w:r>
      <w:r w:rsidR="007F2C15">
        <w:t xml:space="preserve">at packet no. </w:t>
      </w:r>
      <w:r w:rsidR="00B03C40">
        <w:t>7514</w:t>
      </w:r>
      <w:r w:rsidR="001913EA" w:rsidRPr="00E85E81">
        <w:rPr>
          <w:i/>
        </w:rPr>
        <w:t xml:space="preserve">? </w:t>
      </w:r>
      <w:r w:rsidR="001913EA">
        <w:t xml:space="preserve">. </w:t>
      </w:r>
    </w:p>
    <w:p w14:paraId="32ED25FE" w14:textId="6A649AF3" w:rsidR="000962AA" w:rsidRPr="0049255F" w:rsidRDefault="0049255F" w:rsidP="0049255F">
      <w:pPr>
        <w:spacing w:after="0" w:line="240" w:lineRule="auto"/>
        <w:ind w:left="360"/>
        <w:rPr>
          <w:color w:val="00B050"/>
        </w:rPr>
      </w:pPr>
      <w:r>
        <w:rPr>
          <w:color w:val="00B050"/>
        </w:rPr>
        <w:t>1</w:t>
      </w:r>
    </w:p>
    <w:p w14:paraId="42A260B3" w14:textId="77777777" w:rsidR="0049255F" w:rsidRDefault="0049255F" w:rsidP="0049255F">
      <w:pPr>
        <w:spacing w:after="0" w:line="240" w:lineRule="auto"/>
        <w:ind w:left="360"/>
      </w:pPr>
    </w:p>
    <w:p w14:paraId="62E5B5E7" w14:textId="35AD99F8" w:rsidR="001913EA" w:rsidRDefault="001B40C7" w:rsidP="001B40C7">
      <w:pPr>
        <w:pStyle w:val="ListParagraph"/>
        <w:numPr>
          <w:ilvl w:val="1"/>
          <w:numId w:val="31"/>
        </w:numPr>
        <w:spacing w:after="0" w:line="240" w:lineRule="auto"/>
      </w:pPr>
      <w:r>
        <w:t xml:space="preserve"> </w:t>
      </w:r>
      <w:r w:rsidR="001913EA">
        <w:t>Does the host want the authentication to require a key or be open?</w:t>
      </w:r>
    </w:p>
    <w:p w14:paraId="061ED0A1" w14:textId="706A7DF6" w:rsidR="0049255F" w:rsidRPr="0049255F" w:rsidRDefault="0049255F" w:rsidP="0049255F">
      <w:pPr>
        <w:spacing w:after="0" w:line="240" w:lineRule="auto"/>
        <w:ind w:left="360"/>
        <w:rPr>
          <w:color w:val="00B050"/>
        </w:rPr>
      </w:pPr>
      <w:r>
        <w:rPr>
          <w:color w:val="00B050"/>
        </w:rPr>
        <w:t>Open</w:t>
      </w:r>
      <w:r w:rsidR="00942ACC">
        <w:rPr>
          <w:noProof/>
          <w:color w:val="00B050"/>
        </w:rPr>
        <w:drawing>
          <wp:inline distT="0" distB="0" distL="0" distR="0" wp14:anchorId="406F364F" wp14:editId="1AAE843C">
            <wp:extent cx="5943600" cy="1222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7-31 at 5.56.06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29F6CB50" w14:textId="77777777" w:rsidR="0049255F" w:rsidRDefault="0049255F" w:rsidP="0049255F">
      <w:pPr>
        <w:spacing w:after="0" w:line="240" w:lineRule="auto"/>
        <w:ind w:left="360"/>
      </w:pPr>
    </w:p>
    <w:p w14:paraId="21803995" w14:textId="64F4AC5F" w:rsidR="001913EA" w:rsidRDefault="001913EA" w:rsidP="001B40C7">
      <w:pPr>
        <w:pStyle w:val="ListParagraph"/>
        <w:numPr>
          <w:ilvl w:val="1"/>
          <w:numId w:val="31"/>
        </w:numPr>
        <w:spacing w:after="0" w:line="240" w:lineRule="auto"/>
      </w:pPr>
      <w:r>
        <w:t xml:space="preserve">Do you see a reply AUTHENTICATION from the </w:t>
      </w:r>
      <w:proofErr w:type="spellStart"/>
      <w:r w:rsidR="00B03C40" w:rsidRPr="001B40C7">
        <w:rPr>
          <w:i/>
        </w:rPr>
        <w:t>xfinitywifi</w:t>
      </w:r>
      <w:proofErr w:type="spellEnd"/>
      <w:r w:rsidR="00B03C40" w:rsidRPr="001B40C7">
        <w:rPr>
          <w:i/>
        </w:rPr>
        <w:t xml:space="preserve"> </w:t>
      </w:r>
      <w:r w:rsidRPr="002D4C00">
        <w:t>AP</w:t>
      </w:r>
      <w:r>
        <w:t xml:space="preserve"> in the trace?</w:t>
      </w:r>
    </w:p>
    <w:p w14:paraId="30CF8B7B" w14:textId="2CDE4979" w:rsidR="0049255F" w:rsidRPr="0049255F" w:rsidRDefault="0049255F" w:rsidP="0049255F">
      <w:pPr>
        <w:spacing w:after="0" w:line="240" w:lineRule="auto"/>
        <w:ind w:left="360"/>
        <w:rPr>
          <w:color w:val="00B050"/>
        </w:rPr>
      </w:pPr>
      <w:r w:rsidRPr="0049255F">
        <w:rPr>
          <w:color w:val="00B050"/>
        </w:rPr>
        <w:t>Yes</w:t>
      </w:r>
    </w:p>
    <w:p w14:paraId="5AD29C16" w14:textId="77777777" w:rsidR="0049255F" w:rsidRDefault="0049255F" w:rsidP="0049255F">
      <w:pPr>
        <w:spacing w:after="0" w:line="240" w:lineRule="auto"/>
      </w:pPr>
    </w:p>
    <w:p w14:paraId="2D2CE3FE" w14:textId="37777FE5" w:rsidR="001913EA" w:rsidRDefault="001913EA" w:rsidP="001B40C7">
      <w:pPr>
        <w:pStyle w:val="ListParagraph"/>
        <w:numPr>
          <w:ilvl w:val="1"/>
          <w:numId w:val="31"/>
        </w:numPr>
        <w:spacing w:after="0" w:line="240" w:lineRule="auto"/>
      </w:pPr>
      <w:r>
        <w:t xml:space="preserve">An ASSOCIATE REQUEST from host to AP, and a corresponding ASSOCIATE RESPONSE frame from AP to host are used for the host to associate with an AP.  At </w:t>
      </w:r>
      <w:r w:rsidR="00B651F2">
        <w:t>which packet no.</w:t>
      </w:r>
      <w:r>
        <w:t xml:space="preserve"> is there an ASSOCIATE REQUEST from host to the</w:t>
      </w:r>
      <w:r w:rsidRPr="001B40C7">
        <w:rPr>
          <w:i/>
        </w:rPr>
        <w:t xml:space="preserve"> </w:t>
      </w:r>
      <w:proofErr w:type="spellStart"/>
      <w:r w:rsidR="00B651F2" w:rsidRPr="001B40C7">
        <w:rPr>
          <w:i/>
        </w:rPr>
        <w:t>xfinitywifi</w:t>
      </w:r>
      <w:proofErr w:type="spellEnd"/>
      <w:r>
        <w:t>?  When is the corresponding ASSOCIATE REPLY sent? (Note that you can use the filter expression “</w:t>
      </w:r>
      <w:proofErr w:type="spellStart"/>
      <w:r w:rsidRPr="00F37F2A">
        <w:t>wlan.fc.subtype</w:t>
      </w:r>
      <w:proofErr w:type="spellEnd"/>
      <w:r w:rsidRPr="00F37F2A">
        <w:t xml:space="preserve"> &lt; 2 and </w:t>
      </w:r>
      <w:proofErr w:type="spellStart"/>
      <w:r w:rsidRPr="00F37F2A">
        <w:t>wlan.fc.type</w:t>
      </w:r>
      <w:proofErr w:type="spellEnd"/>
      <w:r w:rsidRPr="00F37F2A">
        <w:t xml:space="preserve"> </w:t>
      </w:r>
      <w:r w:rsidRPr="001B40C7">
        <w:rPr>
          <w:rFonts w:ascii="Arial" w:hAnsi="Arial" w:cs="Arial"/>
        </w:rPr>
        <w:t>==</w:t>
      </w:r>
      <w:r w:rsidRPr="00F37F2A">
        <w:t xml:space="preserve"> 0 and </w:t>
      </w:r>
      <w:proofErr w:type="spellStart"/>
      <w:r w:rsidRPr="00F37F2A">
        <w:t>wlan.addr</w:t>
      </w:r>
      <w:proofErr w:type="spellEnd"/>
      <w:r w:rsidRPr="00F37F2A">
        <w:t xml:space="preserve"> </w:t>
      </w:r>
      <w:r w:rsidRPr="001B40C7">
        <w:rPr>
          <w:rFonts w:ascii="Arial" w:hAnsi="Arial" w:cs="Arial"/>
        </w:rPr>
        <w:t>==</w:t>
      </w:r>
      <w:r w:rsidRPr="00F37F2A">
        <w:t xml:space="preserve"> </w:t>
      </w:r>
      <w:r w:rsidR="00861778" w:rsidRPr="00861778">
        <w:t>f0:6e:0b:ba:d7:71</w:t>
      </w:r>
      <w:r>
        <w:t>” to display only the ASSOCIATE REQUEST and ASSOCIATE RESPONSE frames for this trace.)</w:t>
      </w:r>
    </w:p>
    <w:p w14:paraId="353ECE7B" w14:textId="1B175AA4" w:rsidR="0049255F" w:rsidRDefault="0049255F" w:rsidP="0049255F">
      <w:pPr>
        <w:pStyle w:val="ListParagraph"/>
        <w:numPr>
          <w:ilvl w:val="0"/>
          <w:numId w:val="28"/>
        </w:numPr>
        <w:spacing w:after="0" w:line="240" w:lineRule="auto"/>
        <w:rPr>
          <w:color w:val="00B050"/>
        </w:rPr>
      </w:pPr>
      <w:r>
        <w:rPr>
          <w:color w:val="00B050"/>
        </w:rPr>
        <w:t xml:space="preserve">Associate request from host to the </w:t>
      </w:r>
      <w:proofErr w:type="spellStart"/>
      <w:r>
        <w:rPr>
          <w:color w:val="00B050"/>
        </w:rPr>
        <w:t>xfinitywifi</w:t>
      </w:r>
      <w:proofErr w:type="spellEnd"/>
      <w:r>
        <w:rPr>
          <w:color w:val="00B050"/>
        </w:rPr>
        <w:t>: 7520</w:t>
      </w:r>
    </w:p>
    <w:p w14:paraId="1EF1418A" w14:textId="5EB6DE2D" w:rsidR="00A1472C" w:rsidRPr="00A1472C" w:rsidRDefault="00A1472C" w:rsidP="00A1472C">
      <w:pPr>
        <w:pStyle w:val="ListParagraph"/>
        <w:numPr>
          <w:ilvl w:val="0"/>
          <w:numId w:val="28"/>
        </w:numPr>
        <w:spacing w:after="0" w:line="240" w:lineRule="auto"/>
        <w:rPr>
          <w:color w:val="00B050"/>
        </w:rPr>
      </w:pPr>
      <w:r w:rsidRPr="00A1472C">
        <w:rPr>
          <w:color w:val="00B050"/>
        </w:rPr>
        <w:t>Associate reply was sent at Time:</w:t>
      </w:r>
      <w:r w:rsidR="00942ACC">
        <w:rPr>
          <w:color w:val="00B050"/>
        </w:rPr>
        <w:t xml:space="preserve"> </w:t>
      </w:r>
      <w:r w:rsidR="00886E45" w:rsidRPr="00886E45">
        <w:rPr>
          <w:color w:val="00B050"/>
        </w:rPr>
        <w:t>Arrival Time: Jul 29, 2020 03:01:18.301802000 EDT</w:t>
      </w:r>
      <w:r w:rsidRPr="00A1472C">
        <w:rPr>
          <w:color w:val="00B050"/>
        </w:rPr>
        <w:tab/>
      </w:r>
    </w:p>
    <w:p w14:paraId="7593D5AB" w14:textId="2BF7C110" w:rsidR="00A1472C" w:rsidRDefault="00942ACC" w:rsidP="00942ACC">
      <w:pPr>
        <w:spacing w:after="0" w:line="240" w:lineRule="auto"/>
        <w:ind w:firstLine="360"/>
        <w:rPr>
          <w:color w:val="00B050"/>
        </w:rPr>
      </w:pPr>
      <w:r>
        <w:rPr>
          <w:noProof/>
          <w:color w:val="00B050"/>
        </w:rPr>
        <w:drawing>
          <wp:inline distT="0" distB="0" distL="0" distR="0" wp14:anchorId="013BC0CD" wp14:editId="09E750E4">
            <wp:extent cx="5943600" cy="544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7-31 at 5.59.57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44195"/>
                    </a:xfrm>
                    <a:prstGeom prst="rect">
                      <a:avLst/>
                    </a:prstGeom>
                  </pic:spPr>
                </pic:pic>
              </a:graphicData>
            </a:graphic>
          </wp:inline>
        </w:drawing>
      </w:r>
    </w:p>
    <w:p w14:paraId="5AB649C5" w14:textId="77777777" w:rsidR="00942ACC" w:rsidRPr="00A1472C" w:rsidRDefault="00942ACC" w:rsidP="00A1472C">
      <w:pPr>
        <w:spacing w:after="0" w:line="240" w:lineRule="auto"/>
        <w:rPr>
          <w:color w:val="00B050"/>
        </w:rPr>
      </w:pPr>
    </w:p>
    <w:p w14:paraId="2E33599F" w14:textId="422AA952" w:rsidR="001913EA" w:rsidRDefault="001913EA" w:rsidP="001B40C7">
      <w:pPr>
        <w:pStyle w:val="ListParagraph"/>
        <w:numPr>
          <w:ilvl w:val="1"/>
          <w:numId w:val="31"/>
        </w:numPr>
        <w:spacing w:after="0" w:line="240" w:lineRule="auto"/>
      </w:pPr>
      <w:r>
        <w:t xml:space="preserve">What transmission rates is the host willing to use?  The AP?   To answer this question, you will need to look into the </w:t>
      </w:r>
      <w:r w:rsidR="00F937B9">
        <w:t xml:space="preserve">Tagged </w:t>
      </w:r>
      <w:r>
        <w:t>parameters fields of the 802.11 wireless LAN management frame.</w:t>
      </w:r>
    </w:p>
    <w:p w14:paraId="25331DC0" w14:textId="43D04322" w:rsidR="00A1472C" w:rsidRDefault="00A1472C" w:rsidP="00A1472C">
      <w:pPr>
        <w:pStyle w:val="ListParagraph"/>
        <w:numPr>
          <w:ilvl w:val="0"/>
          <w:numId w:val="29"/>
        </w:numPr>
        <w:spacing w:after="0" w:line="240" w:lineRule="auto"/>
        <w:rPr>
          <w:color w:val="00B050"/>
        </w:rPr>
      </w:pPr>
      <w:r>
        <w:rPr>
          <w:color w:val="00B050"/>
        </w:rPr>
        <w:t>The host is willing to use transmission rates:</w:t>
      </w:r>
    </w:p>
    <w:p w14:paraId="27AC37A9" w14:textId="216CDDD4" w:rsidR="00A1472C" w:rsidRPr="00A1472C" w:rsidRDefault="00A1472C" w:rsidP="00A1472C">
      <w:pPr>
        <w:spacing w:after="0" w:line="240" w:lineRule="auto"/>
        <w:ind w:left="708"/>
        <w:rPr>
          <w:color w:val="00B050"/>
        </w:rPr>
      </w:pPr>
      <w:r w:rsidRPr="00A1472C">
        <w:rPr>
          <w:color w:val="00B050"/>
        </w:rPr>
        <w:t>Tag: Supported Rates 6, 9, 12, 18, 24, 36, 48, 54, [Mbit/sec]</w:t>
      </w:r>
      <w:bookmarkStart w:id="0" w:name="_GoBack"/>
      <w:bookmarkEnd w:id="0"/>
    </w:p>
    <w:p w14:paraId="2071CED4" w14:textId="0765CF50" w:rsidR="00A1472C" w:rsidRDefault="00A1472C" w:rsidP="00A1472C">
      <w:pPr>
        <w:pStyle w:val="ListParagraph"/>
        <w:numPr>
          <w:ilvl w:val="0"/>
          <w:numId w:val="29"/>
        </w:numPr>
        <w:spacing w:after="0" w:line="240" w:lineRule="auto"/>
        <w:rPr>
          <w:color w:val="00B050"/>
        </w:rPr>
      </w:pPr>
      <w:r>
        <w:rPr>
          <w:color w:val="00B050"/>
        </w:rPr>
        <w:t>The AP is willing to use transmission rates:</w:t>
      </w:r>
    </w:p>
    <w:p w14:paraId="39C62D48" w14:textId="5C739A30" w:rsidR="00A1472C" w:rsidRPr="00742796" w:rsidRDefault="00A1472C" w:rsidP="00742796">
      <w:pPr>
        <w:pStyle w:val="ListParagraph"/>
        <w:spacing w:after="0" w:line="240" w:lineRule="auto"/>
        <w:rPr>
          <w:color w:val="00B050"/>
        </w:rPr>
      </w:pPr>
      <w:r w:rsidRPr="00A1472C">
        <w:rPr>
          <w:color w:val="00B050"/>
        </w:rPr>
        <w:t>Tag: Supported Rates 6, 9, 12, 18, 24, 36, 48, 54, [Mbit/sec]</w:t>
      </w:r>
    </w:p>
    <w:p w14:paraId="770E27EB" w14:textId="5356BB56" w:rsidR="0009299E" w:rsidRDefault="0009299E" w:rsidP="0009299E">
      <w:pPr>
        <w:pStyle w:val="Heading1"/>
        <w:rPr>
          <w:lang w:eastAsia="en-US"/>
        </w:rPr>
      </w:pPr>
      <w:r>
        <w:rPr>
          <w:lang w:eastAsia="en-US"/>
        </w:rPr>
        <w:t>Submission Instructions</w:t>
      </w:r>
    </w:p>
    <w:p w14:paraId="0301F425" w14:textId="733312EB" w:rsidR="001913EA" w:rsidRDefault="0009299E" w:rsidP="0009299E">
      <w:r>
        <w:t>Answer the questions in this document and upload it to the Project page on Canvas.</w:t>
      </w:r>
    </w:p>
    <w:p w14:paraId="2D99257E" w14:textId="55734252" w:rsidR="005135F2" w:rsidRDefault="00F301B6" w:rsidP="005135F2">
      <w:pPr>
        <w:pStyle w:val="Heading1"/>
        <w:rPr>
          <w:lang w:eastAsia="en-US"/>
        </w:rPr>
      </w:pPr>
      <w:r>
        <w:rPr>
          <w:lang w:eastAsia="en-US"/>
        </w:rPr>
        <w:t>G</w:t>
      </w:r>
      <w:r w:rsidR="00FA0935">
        <w:rPr>
          <w:lang w:eastAsia="en-US"/>
        </w:rPr>
        <w:t>rade Breakdown</w:t>
      </w:r>
    </w:p>
    <w:tbl>
      <w:tblPr>
        <w:tblStyle w:val="TableGrid"/>
        <w:tblW w:w="0" w:type="auto"/>
        <w:tblInd w:w="360" w:type="dxa"/>
        <w:tblLook w:val="04A0" w:firstRow="1" w:lastRow="0" w:firstColumn="1" w:lastColumn="0" w:noHBand="0" w:noVBand="1"/>
      </w:tblPr>
      <w:tblGrid>
        <w:gridCol w:w="5575"/>
        <w:gridCol w:w="1350"/>
      </w:tblGrid>
      <w:tr w:rsidR="005424E6" w:rsidRPr="00186880" w14:paraId="19CF0528" w14:textId="77777777" w:rsidTr="0016637C">
        <w:tc>
          <w:tcPr>
            <w:tcW w:w="5575" w:type="dxa"/>
          </w:tcPr>
          <w:p w14:paraId="7FEADCEB" w14:textId="5A23DEA4" w:rsidR="005424E6" w:rsidRPr="00186880" w:rsidRDefault="00186880" w:rsidP="005135F2">
            <w:pPr>
              <w:pStyle w:val="ListParagraph"/>
              <w:ind w:left="0"/>
              <w:rPr>
                <w:b/>
                <w:bCs/>
                <w:lang w:eastAsia="en-US"/>
              </w:rPr>
            </w:pPr>
            <w:r w:rsidRPr="00186880">
              <w:rPr>
                <w:b/>
                <w:bCs/>
                <w:lang w:eastAsia="en-US"/>
              </w:rPr>
              <w:t>Item</w:t>
            </w:r>
          </w:p>
        </w:tc>
        <w:tc>
          <w:tcPr>
            <w:tcW w:w="1350" w:type="dxa"/>
          </w:tcPr>
          <w:p w14:paraId="702A175C" w14:textId="5C5FF1CB" w:rsidR="005424E6" w:rsidRPr="00186880" w:rsidRDefault="005424E6" w:rsidP="005135F2">
            <w:pPr>
              <w:pStyle w:val="ListParagraph"/>
              <w:ind w:left="0"/>
              <w:rPr>
                <w:b/>
                <w:bCs/>
                <w:lang w:eastAsia="en-US"/>
              </w:rPr>
            </w:pPr>
            <w:r w:rsidRPr="00186880">
              <w:rPr>
                <w:b/>
                <w:bCs/>
                <w:lang w:eastAsia="en-US"/>
              </w:rPr>
              <w:t>Number of Points</w:t>
            </w:r>
          </w:p>
        </w:tc>
      </w:tr>
      <w:tr w:rsidR="002E5A1E" w14:paraId="5BB826B9" w14:textId="77777777" w:rsidTr="0016637C">
        <w:tc>
          <w:tcPr>
            <w:tcW w:w="5575" w:type="dxa"/>
          </w:tcPr>
          <w:p w14:paraId="52B84118" w14:textId="12FA4E0F" w:rsidR="002E5A1E" w:rsidRDefault="00F301B6" w:rsidP="005135F2">
            <w:pPr>
              <w:pStyle w:val="ListParagraph"/>
              <w:ind w:left="0"/>
              <w:rPr>
                <w:lang w:eastAsia="en-US"/>
              </w:rPr>
            </w:pPr>
            <w:r>
              <w:rPr>
                <w:lang w:eastAsia="en-US"/>
              </w:rPr>
              <w:t>Each question</w:t>
            </w:r>
          </w:p>
        </w:tc>
        <w:tc>
          <w:tcPr>
            <w:tcW w:w="1350" w:type="dxa"/>
          </w:tcPr>
          <w:p w14:paraId="01A61675" w14:textId="0C37374F" w:rsidR="002E5A1E" w:rsidRDefault="00F301B6" w:rsidP="005135F2">
            <w:pPr>
              <w:pStyle w:val="ListParagraph"/>
              <w:ind w:left="0"/>
              <w:rPr>
                <w:lang w:eastAsia="en-US"/>
              </w:rPr>
            </w:pPr>
            <w:r>
              <w:rPr>
                <w:lang w:eastAsia="en-US"/>
              </w:rPr>
              <w:t>4</w:t>
            </w:r>
            <w:r w:rsidR="002E5A1E">
              <w:rPr>
                <w:lang w:eastAsia="en-US"/>
              </w:rPr>
              <w:t xml:space="preserve"> </w:t>
            </w:r>
          </w:p>
        </w:tc>
      </w:tr>
    </w:tbl>
    <w:p w14:paraId="0ECEF3E4" w14:textId="77777777" w:rsidR="005135F2" w:rsidRPr="00855982" w:rsidRDefault="005135F2" w:rsidP="00A26E73">
      <w:pPr>
        <w:pStyle w:val="ListParagraph"/>
        <w:ind w:left="360"/>
        <w:rPr>
          <w:lang w:eastAsia="zh-CN"/>
        </w:rPr>
      </w:pPr>
    </w:p>
    <w:sectPr w:rsidR="005135F2" w:rsidRPr="00855982" w:rsidSect="00A6145F">
      <w:footerReference w:type="default" r:id="rId42"/>
      <w:headerReference w:type="first" r:id="rId43"/>
      <w:pgSz w:w="12240" w:h="15840"/>
      <w:pgMar w:top="1440" w:right="1440" w:bottom="806"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EFCB8" w14:textId="77777777" w:rsidR="00DB5E37" w:rsidRDefault="00DB5E37" w:rsidP="00855982">
      <w:pPr>
        <w:spacing w:after="0" w:line="240" w:lineRule="auto"/>
      </w:pPr>
      <w:r>
        <w:separator/>
      </w:r>
    </w:p>
  </w:endnote>
  <w:endnote w:type="continuationSeparator" w:id="0">
    <w:p w14:paraId="01913D49" w14:textId="77777777" w:rsidR="00DB5E37" w:rsidRDefault="00DB5E37"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onaco">
    <w:panose1 w:val="020005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41CF13B1" w14:textId="417895F4" w:rsidR="00855982" w:rsidRDefault="00855982">
        <w:pPr>
          <w:pStyle w:val="Footer"/>
        </w:pPr>
        <w:r>
          <w:fldChar w:fldCharType="begin"/>
        </w:r>
        <w:r>
          <w:instrText xml:space="preserve"> PAGE   \* MERGEFORMAT </w:instrText>
        </w:r>
        <w:r>
          <w:fldChar w:fldCharType="separate"/>
        </w:r>
        <w:r w:rsidR="009D3117">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B7733" w14:textId="77777777" w:rsidR="00DB5E37" w:rsidRDefault="00DB5E37" w:rsidP="00855982">
      <w:pPr>
        <w:spacing w:after="0" w:line="240" w:lineRule="auto"/>
      </w:pPr>
      <w:r>
        <w:separator/>
      </w:r>
    </w:p>
  </w:footnote>
  <w:footnote w:type="continuationSeparator" w:id="0">
    <w:p w14:paraId="7DF8A59C" w14:textId="77777777" w:rsidR="00DB5E37" w:rsidRDefault="00DB5E37" w:rsidP="00855982">
      <w:pPr>
        <w:spacing w:after="0" w:line="240" w:lineRule="auto"/>
      </w:pPr>
      <w:r>
        <w:continuationSeparator/>
      </w:r>
    </w:p>
  </w:footnote>
  <w:footnote w:id="1">
    <w:p w14:paraId="4CB9D0E7" w14:textId="582DCC8D" w:rsidR="008B4D45" w:rsidRDefault="008B4D45" w:rsidP="00AF144E">
      <w:pPr>
        <w:pStyle w:val="FootnoteText"/>
      </w:pPr>
      <w:r>
        <w:rPr>
          <w:rStyle w:val="FootnoteReference"/>
        </w:rPr>
        <w:footnoteRef/>
      </w:r>
      <w:r>
        <w:t xml:space="preserve"> </w:t>
      </w:r>
      <w:r w:rsidR="00490C4C">
        <w:t>A</w:t>
      </w:r>
      <w:r>
        <w:t>dapted from</w:t>
      </w:r>
      <w:r w:rsidR="00490C4C">
        <w:t xml:space="preserve"> </w:t>
      </w:r>
      <w:r w:rsidR="00F37383">
        <w:t xml:space="preserve">the Ethernet and ARP v7.0 and </w:t>
      </w:r>
      <w:r w:rsidR="00AF144E">
        <w:t xml:space="preserve">the 802.11 v7.0 lab exercises from </w:t>
      </w:r>
      <w:r w:rsidR="00F37383">
        <w:t>Computer Networking: A Top-Down Approach, 7th ed., J.F. Kurose and K.W. Ross</w:t>
      </w:r>
      <w:r w:rsidR="00AF144E">
        <w:t>.</w:t>
      </w:r>
    </w:p>
  </w:footnote>
  <w:footnote w:id="2">
    <w:p w14:paraId="1B65E90F" w14:textId="77777777" w:rsidR="00696DE4" w:rsidRPr="00C40DC5" w:rsidRDefault="00696DE4" w:rsidP="00696DE4">
      <w:pPr>
        <w:pStyle w:val="FootnoteText"/>
      </w:pPr>
      <w:r>
        <w:rPr>
          <w:rStyle w:val="FootnoteReference"/>
        </w:rPr>
        <w:footnoteRef/>
      </w:r>
      <w:r>
        <w:t xml:space="preserve"> References to figures and sections are for the 7</w:t>
      </w:r>
      <w:r>
        <w:rPr>
          <w:vertAlign w:val="superscript"/>
        </w:rPr>
        <w:t>th</w:t>
      </w:r>
      <w:r>
        <w:t xml:space="preserve"> edition of our text, </w:t>
      </w:r>
      <w:r w:rsidRPr="004E4C58">
        <w:rPr>
          <w:i/>
        </w:rPr>
        <w:t xml:space="preserve">Computer Networks, A Top-down Approach, </w:t>
      </w:r>
      <w:r>
        <w:rPr>
          <w:i/>
        </w:rPr>
        <w:t>7</w:t>
      </w:r>
      <w:r w:rsidRPr="008F2721">
        <w:rPr>
          <w:i/>
          <w:vertAlign w:val="superscript"/>
        </w:rPr>
        <w:t>th</w:t>
      </w:r>
      <w:r>
        <w:rPr>
          <w:i/>
        </w:rPr>
        <w:t xml:space="preserve"> ed., </w:t>
      </w:r>
      <w:r w:rsidRPr="00C40DC5">
        <w:t>J.F. Kurose and K.W. Ro</w:t>
      </w:r>
      <w:r>
        <w:t>ss, Addison-Wesley/Pearson, 2016</w:t>
      </w:r>
      <w:r w:rsidRPr="00C40DC5">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W w:w="1035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FBFBF" w:themeFill="background1" w:themeFillShade="BF"/>
      <w:tblLook w:val="04A0" w:firstRow="1" w:lastRow="0" w:firstColumn="1" w:lastColumn="0" w:noHBand="0" w:noVBand="1"/>
    </w:tblPr>
    <w:tblGrid>
      <w:gridCol w:w="1357"/>
      <w:gridCol w:w="8184"/>
      <w:gridCol w:w="809"/>
    </w:tblGrid>
    <w:tr w:rsidR="001243AF" w:rsidRPr="002342F4" w14:paraId="2F21A3B4" w14:textId="77777777" w:rsidTr="00490C4C">
      <w:tc>
        <w:tcPr>
          <w:tcW w:w="1350" w:type="dxa"/>
          <w:shd w:val="clear" w:color="auto" w:fill="BFBFBF" w:themeFill="background1" w:themeFillShade="BF"/>
        </w:tcPr>
        <w:p w14:paraId="00A1EBCF" w14:textId="244B5D6E" w:rsidR="002342F4" w:rsidRPr="002342F4" w:rsidRDefault="001243AF" w:rsidP="001243AF">
          <w:pPr>
            <w:pStyle w:val="Header"/>
            <w:rPr>
              <w:b/>
            </w:rPr>
          </w:pPr>
          <w:r w:rsidRPr="001243AF">
            <w:rPr>
              <w:b/>
              <w:noProof/>
            </w:rPr>
            <w:drawing>
              <wp:inline distT="0" distB="0" distL="0" distR="0" wp14:anchorId="7A4C1595" wp14:editId="5FBF306C">
                <wp:extent cx="724598" cy="223520"/>
                <wp:effectExtent l="0" t="0" r="0" b="5080"/>
                <wp:docPr id="4098" name="Picture 2">
                  <a:extLst xmlns:a="http://schemas.openxmlformats.org/drawingml/2006/main">
                    <a:ext uri="{FF2B5EF4-FFF2-40B4-BE49-F238E27FC236}">
                      <a16:creationId xmlns:a16="http://schemas.microsoft.com/office/drawing/2014/main" id="{6FAAAA35-D64E-4297-834F-9F41371129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6FAAAA35-D64E-4297-834F-9F413711294B}"/>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0862" cy="237791"/>
                        </a:xfrm>
                        <a:prstGeom prst="rect">
                          <a:avLst/>
                        </a:prstGeom>
                        <a:noFill/>
                      </pic:spPr>
                    </pic:pic>
                  </a:graphicData>
                </a:graphic>
              </wp:inline>
            </w:drawing>
          </w:r>
        </w:p>
      </w:tc>
      <w:tc>
        <w:tcPr>
          <w:tcW w:w="8190" w:type="dxa"/>
          <w:shd w:val="clear" w:color="auto" w:fill="BFBFBF" w:themeFill="background1" w:themeFillShade="BF"/>
        </w:tcPr>
        <w:p w14:paraId="5EE00504" w14:textId="792BCE42" w:rsidR="002342F4" w:rsidRPr="002342F4" w:rsidRDefault="00164EF0" w:rsidP="002342F4">
          <w:pPr>
            <w:pStyle w:val="Header"/>
            <w:jc w:val="center"/>
            <w:rPr>
              <w:b/>
            </w:rPr>
          </w:pPr>
          <w:r>
            <w:rPr>
              <w:b/>
            </w:rPr>
            <w:t>CS</w:t>
          </w:r>
          <w:r w:rsidR="00047317">
            <w:rPr>
              <w:b/>
            </w:rPr>
            <w:t xml:space="preserve"> 1652</w:t>
          </w:r>
          <w:r>
            <w:rPr>
              <w:b/>
            </w:rPr>
            <w:t xml:space="preserve"> </w:t>
          </w:r>
          <w:r w:rsidR="00047317">
            <w:rPr>
              <w:b/>
            </w:rPr>
            <w:t>–</w:t>
          </w:r>
          <w:r>
            <w:rPr>
              <w:b/>
            </w:rPr>
            <w:t xml:space="preserve"> </w:t>
          </w:r>
          <w:r w:rsidR="00047317">
            <w:rPr>
              <w:b/>
            </w:rPr>
            <w:t>Data Communication</w:t>
          </w:r>
          <w:r w:rsidR="00490C4C">
            <w:rPr>
              <w:b/>
            </w:rPr>
            <w:t xml:space="preserve"> </w:t>
          </w:r>
          <w:r w:rsidR="00047317">
            <w:rPr>
              <w:b/>
            </w:rPr>
            <w:t>and Computer Networks</w:t>
          </w:r>
        </w:p>
        <w:p w14:paraId="532D59B9" w14:textId="77777777" w:rsidR="002342F4" w:rsidRPr="002342F4" w:rsidRDefault="002342F4" w:rsidP="002342F4">
          <w:pPr>
            <w:pStyle w:val="Header"/>
            <w:jc w:val="center"/>
            <w:rPr>
              <w:b/>
            </w:rPr>
          </w:pPr>
          <w:r w:rsidRPr="002342F4">
            <w:rPr>
              <w:b/>
            </w:rPr>
            <w:t>Sherif Khattab</w:t>
          </w:r>
        </w:p>
      </w:tc>
      <w:tc>
        <w:tcPr>
          <w:tcW w:w="810" w:type="dxa"/>
          <w:shd w:val="clear" w:color="auto" w:fill="BFBFBF" w:themeFill="background1" w:themeFillShade="BF"/>
        </w:tcPr>
        <w:p w14:paraId="0DD7E966" w14:textId="16EBF42B" w:rsidR="002342F4" w:rsidRPr="002342F4" w:rsidRDefault="002342F4" w:rsidP="002342F4">
          <w:pPr>
            <w:pStyle w:val="Header"/>
            <w:jc w:val="right"/>
            <w:rPr>
              <w:b/>
            </w:rPr>
          </w:pPr>
        </w:p>
      </w:tc>
    </w:tr>
  </w:tbl>
  <w:p w14:paraId="55EFC77C" w14:textId="533D1E5A" w:rsidR="002342F4" w:rsidRDefault="002342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25AA"/>
    <w:multiLevelType w:val="hybridMultilevel"/>
    <w:tmpl w:val="AD96E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B4A05"/>
    <w:multiLevelType w:val="hybridMultilevel"/>
    <w:tmpl w:val="022E05AC"/>
    <w:lvl w:ilvl="0" w:tplc="6344C0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11D7C"/>
    <w:multiLevelType w:val="hybridMultilevel"/>
    <w:tmpl w:val="18968852"/>
    <w:lvl w:ilvl="0" w:tplc="3EE685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B57B6"/>
    <w:multiLevelType w:val="hybridMultilevel"/>
    <w:tmpl w:val="187493A6"/>
    <w:lvl w:ilvl="0" w:tplc="60AAF4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03690"/>
    <w:multiLevelType w:val="hybridMultilevel"/>
    <w:tmpl w:val="2A6CC954"/>
    <w:lvl w:ilvl="0" w:tplc="ECE81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13491"/>
    <w:multiLevelType w:val="hybridMultilevel"/>
    <w:tmpl w:val="BF7225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3715FA"/>
    <w:multiLevelType w:val="hybridMultilevel"/>
    <w:tmpl w:val="A4108018"/>
    <w:lvl w:ilvl="0" w:tplc="0B8C60A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A32F66"/>
    <w:multiLevelType w:val="multilevel"/>
    <w:tmpl w:val="955C5152"/>
    <w:lvl w:ilvl="0">
      <w:start w:val="1"/>
      <w:numFmt w:val="decimal"/>
      <w:lvlText w:val="1-%1."/>
      <w:lvlJc w:val="left"/>
      <w:pPr>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3A5E2E"/>
    <w:multiLevelType w:val="hybridMultilevel"/>
    <w:tmpl w:val="A1DE3848"/>
    <w:lvl w:ilvl="0" w:tplc="3412EE30">
      <w:start w:val="1"/>
      <w:numFmt w:val="decimal"/>
      <w:lvlText w:val="1-%1."/>
      <w:lvlJc w:val="left"/>
      <w:pPr>
        <w:ind w:left="0" w:firstLine="360"/>
      </w:pPr>
      <w:rPr>
        <w:rFonts w:hint="default"/>
      </w:rPr>
    </w:lvl>
    <w:lvl w:ilvl="1" w:tplc="04090017">
      <w:start w:val="1"/>
      <w:numFmt w:val="lowerLetter"/>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CD727F"/>
    <w:multiLevelType w:val="multilevel"/>
    <w:tmpl w:val="4788BA64"/>
    <w:lvl w:ilvl="0">
      <w:start w:val="1"/>
      <w:numFmt w:val="decimal"/>
      <w:lvlText w:val="1-%1."/>
      <w:lvlJc w:val="left"/>
      <w:pPr>
        <w:ind w:left="0" w:firstLine="360"/>
      </w:pPr>
      <w:rPr>
        <w:rFonts w:hint="default"/>
      </w:rPr>
    </w:lvl>
    <w:lvl w:ilvl="1">
      <w:start w:val="1"/>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6B5EAC"/>
    <w:multiLevelType w:val="multilevel"/>
    <w:tmpl w:val="0C162AD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263B18"/>
    <w:multiLevelType w:val="hybridMultilevel"/>
    <w:tmpl w:val="A246E3EA"/>
    <w:lvl w:ilvl="0" w:tplc="44E09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CF08EE"/>
    <w:multiLevelType w:val="hybridMultilevel"/>
    <w:tmpl w:val="A234378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004F7B"/>
    <w:multiLevelType w:val="hybridMultilevel"/>
    <w:tmpl w:val="F8C41092"/>
    <w:lvl w:ilvl="0" w:tplc="0EC620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B111D5"/>
    <w:multiLevelType w:val="multilevel"/>
    <w:tmpl w:val="B8423ADE"/>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11D5BB4"/>
    <w:multiLevelType w:val="hybridMultilevel"/>
    <w:tmpl w:val="907E9F4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022CDF"/>
    <w:multiLevelType w:val="hybridMultilevel"/>
    <w:tmpl w:val="72FE195C"/>
    <w:lvl w:ilvl="0" w:tplc="41085F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7E2664"/>
    <w:multiLevelType w:val="hybridMultilevel"/>
    <w:tmpl w:val="B9A6C7AA"/>
    <w:lvl w:ilvl="0" w:tplc="BC3CDF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3C4FF6"/>
    <w:multiLevelType w:val="hybridMultilevel"/>
    <w:tmpl w:val="058AFC22"/>
    <w:lvl w:ilvl="0" w:tplc="E43EA2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D23937"/>
    <w:multiLevelType w:val="hybridMultilevel"/>
    <w:tmpl w:val="274ACCE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tabs>
          <w:tab w:val="num" w:pos="1080"/>
        </w:tabs>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EC940AE"/>
    <w:multiLevelType w:val="hybridMultilevel"/>
    <w:tmpl w:val="439ACD46"/>
    <w:lvl w:ilvl="0" w:tplc="6D46B8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F6306"/>
    <w:multiLevelType w:val="hybridMultilevel"/>
    <w:tmpl w:val="B92435C4"/>
    <w:lvl w:ilvl="0" w:tplc="EE8888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A0537DE"/>
    <w:multiLevelType w:val="hybridMultilevel"/>
    <w:tmpl w:val="8192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117991"/>
    <w:multiLevelType w:val="multilevel"/>
    <w:tmpl w:val="4788BA64"/>
    <w:lvl w:ilvl="0">
      <w:start w:val="1"/>
      <w:numFmt w:val="decimal"/>
      <w:lvlText w:val="1-%1."/>
      <w:lvlJc w:val="left"/>
      <w:pPr>
        <w:ind w:left="0" w:firstLine="360"/>
      </w:pPr>
      <w:rPr>
        <w:rFonts w:hint="default"/>
      </w:rPr>
    </w:lvl>
    <w:lvl w:ilvl="1">
      <w:start w:val="1"/>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01552AF"/>
    <w:multiLevelType w:val="hybridMultilevel"/>
    <w:tmpl w:val="0286197E"/>
    <w:lvl w:ilvl="0" w:tplc="9A74EF82">
      <w:start w:val="1"/>
      <w:numFmt w:val="decimal"/>
      <w:lvlText w:val="2-%1."/>
      <w:lvlJc w:val="left"/>
      <w:pPr>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7EE6370"/>
    <w:multiLevelType w:val="hybridMultilevel"/>
    <w:tmpl w:val="DF7C42B0"/>
    <w:lvl w:ilvl="0" w:tplc="F2BE0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95559E"/>
    <w:multiLevelType w:val="hybridMultilevel"/>
    <w:tmpl w:val="694C100A"/>
    <w:lvl w:ilvl="0" w:tplc="D6340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DA1A45"/>
    <w:multiLevelType w:val="multilevel"/>
    <w:tmpl w:val="34760DD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6EC60295"/>
    <w:multiLevelType w:val="hybridMultilevel"/>
    <w:tmpl w:val="C0E83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D07B92"/>
    <w:multiLevelType w:val="hybridMultilevel"/>
    <w:tmpl w:val="2FFC3EC4"/>
    <w:lvl w:ilvl="0" w:tplc="ADD43B9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B007A2"/>
    <w:multiLevelType w:val="hybridMultilevel"/>
    <w:tmpl w:val="3AEA99D2"/>
    <w:lvl w:ilvl="0" w:tplc="244CC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3801FC"/>
    <w:multiLevelType w:val="hybridMultilevel"/>
    <w:tmpl w:val="9E1C1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7C6C00"/>
    <w:multiLevelType w:val="hybridMultilevel"/>
    <w:tmpl w:val="C6A6458C"/>
    <w:lvl w:ilvl="0" w:tplc="EDBE4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710219"/>
    <w:multiLevelType w:val="multilevel"/>
    <w:tmpl w:val="738E76F6"/>
    <w:lvl w:ilvl="0">
      <w:start w:val="2"/>
      <w:numFmt w:val="decimal"/>
      <w:lvlText w:val="%1-"/>
      <w:lvlJc w:val="left"/>
      <w:pPr>
        <w:ind w:left="480" w:hanging="480"/>
      </w:pPr>
      <w:rPr>
        <w:rFonts w:hint="default"/>
      </w:rPr>
    </w:lvl>
    <w:lvl w:ilvl="1">
      <w:start w:val="1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1"/>
  </w:num>
  <w:num w:numId="2">
    <w:abstractNumId w:val="28"/>
  </w:num>
  <w:num w:numId="3">
    <w:abstractNumId w:val="0"/>
  </w:num>
  <w:num w:numId="4">
    <w:abstractNumId w:val="22"/>
  </w:num>
  <w:num w:numId="5">
    <w:abstractNumId w:val="8"/>
  </w:num>
  <w:num w:numId="6">
    <w:abstractNumId w:val="12"/>
  </w:num>
  <w:num w:numId="7">
    <w:abstractNumId w:val="19"/>
  </w:num>
  <w:num w:numId="8">
    <w:abstractNumId w:val="15"/>
  </w:num>
  <w:num w:numId="9">
    <w:abstractNumId w:val="10"/>
  </w:num>
  <w:num w:numId="10">
    <w:abstractNumId w:val="6"/>
  </w:num>
  <w:num w:numId="11">
    <w:abstractNumId w:val="7"/>
  </w:num>
  <w:num w:numId="12">
    <w:abstractNumId w:val="23"/>
  </w:num>
  <w:num w:numId="13">
    <w:abstractNumId w:val="9"/>
  </w:num>
  <w:num w:numId="14">
    <w:abstractNumId w:val="24"/>
  </w:num>
  <w:num w:numId="15">
    <w:abstractNumId w:val="5"/>
  </w:num>
  <w:num w:numId="16">
    <w:abstractNumId w:val="27"/>
  </w:num>
  <w:num w:numId="17">
    <w:abstractNumId w:val="25"/>
  </w:num>
  <w:num w:numId="18">
    <w:abstractNumId w:val="11"/>
  </w:num>
  <w:num w:numId="19">
    <w:abstractNumId w:val="2"/>
  </w:num>
  <w:num w:numId="20">
    <w:abstractNumId w:val="20"/>
  </w:num>
  <w:num w:numId="21">
    <w:abstractNumId w:val="13"/>
  </w:num>
  <w:num w:numId="22">
    <w:abstractNumId w:val="3"/>
  </w:num>
  <w:num w:numId="23">
    <w:abstractNumId w:val="1"/>
  </w:num>
  <w:num w:numId="24">
    <w:abstractNumId w:val="30"/>
  </w:num>
  <w:num w:numId="25">
    <w:abstractNumId w:val="26"/>
  </w:num>
  <w:num w:numId="26">
    <w:abstractNumId w:val="32"/>
  </w:num>
  <w:num w:numId="27">
    <w:abstractNumId w:val="18"/>
  </w:num>
  <w:num w:numId="28">
    <w:abstractNumId w:val="17"/>
  </w:num>
  <w:num w:numId="29">
    <w:abstractNumId w:val="29"/>
  </w:num>
  <w:num w:numId="30">
    <w:abstractNumId w:val="4"/>
  </w:num>
  <w:num w:numId="31">
    <w:abstractNumId w:val="14"/>
  </w:num>
  <w:num w:numId="32">
    <w:abstractNumId w:val="33"/>
  </w:num>
  <w:num w:numId="33">
    <w:abstractNumId w:val="21"/>
  </w:num>
  <w:num w:numId="34">
    <w:abstractNumId w:val="1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attachedTemplate r:id="rId1"/>
  <w:defaultTabStop w:val="708"/>
  <w:hyphenationZone w:val="425"/>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2F4"/>
    <w:rsid w:val="000027CE"/>
    <w:rsid w:val="0001306A"/>
    <w:rsid w:val="00017089"/>
    <w:rsid w:val="000201F3"/>
    <w:rsid w:val="000211DF"/>
    <w:rsid w:val="00021E19"/>
    <w:rsid w:val="000273C0"/>
    <w:rsid w:val="0002776F"/>
    <w:rsid w:val="00042C10"/>
    <w:rsid w:val="0004369D"/>
    <w:rsid w:val="000468F7"/>
    <w:rsid w:val="00047317"/>
    <w:rsid w:val="00047907"/>
    <w:rsid w:val="00051830"/>
    <w:rsid w:val="00053545"/>
    <w:rsid w:val="00053D3F"/>
    <w:rsid w:val="000550E4"/>
    <w:rsid w:val="000669C3"/>
    <w:rsid w:val="00074E08"/>
    <w:rsid w:val="0009245E"/>
    <w:rsid w:val="0009299E"/>
    <w:rsid w:val="000962AA"/>
    <w:rsid w:val="000973F7"/>
    <w:rsid w:val="000A0851"/>
    <w:rsid w:val="000A1670"/>
    <w:rsid w:val="000A2F0E"/>
    <w:rsid w:val="000A4E43"/>
    <w:rsid w:val="000B1E22"/>
    <w:rsid w:val="000B7E6C"/>
    <w:rsid w:val="000C383E"/>
    <w:rsid w:val="000C5F92"/>
    <w:rsid w:val="000D0642"/>
    <w:rsid w:val="000D1679"/>
    <w:rsid w:val="000D4595"/>
    <w:rsid w:val="000F2379"/>
    <w:rsid w:val="000F4BC4"/>
    <w:rsid w:val="000F615D"/>
    <w:rsid w:val="0010357D"/>
    <w:rsid w:val="00105B09"/>
    <w:rsid w:val="00111552"/>
    <w:rsid w:val="001225A6"/>
    <w:rsid w:val="00123269"/>
    <w:rsid w:val="001243AF"/>
    <w:rsid w:val="00125ABF"/>
    <w:rsid w:val="0013398B"/>
    <w:rsid w:val="0013784C"/>
    <w:rsid w:val="00141DF9"/>
    <w:rsid w:val="00145ACF"/>
    <w:rsid w:val="001465A5"/>
    <w:rsid w:val="00150653"/>
    <w:rsid w:val="00160C0A"/>
    <w:rsid w:val="00162361"/>
    <w:rsid w:val="00164EF0"/>
    <w:rsid w:val="0016637C"/>
    <w:rsid w:val="001725A3"/>
    <w:rsid w:val="001741FC"/>
    <w:rsid w:val="00174BB0"/>
    <w:rsid w:val="001834B0"/>
    <w:rsid w:val="00183D8C"/>
    <w:rsid w:val="00186880"/>
    <w:rsid w:val="001913EA"/>
    <w:rsid w:val="00192CAF"/>
    <w:rsid w:val="00195DC1"/>
    <w:rsid w:val="001A542D"/>
    <w:rsid w:val="001A6682"/>
    <w:rsid w:val="001B40C7"/>
    <w:rsid w:val="001C4656"/>
    <w:rsid w:val="001C50B0"/>
    <w:rsid w:val="001D11DD"/>
    <w:rsid w:val="001D1FBF"/>
    <w:rsid w:val="001D4362"/>
    <w:rsid w:val="001D4EF7"/>
    <w:rsid w:val="001E24FF"/>
    <w:rsid w:val="001E4555"/>
    <w:rsid w:val="001E6973"/>
    <w:rsid w:val="001E6D70"/>
    <w:rsid w:val="001E7D95"/>
    <w:rsid w:val="001F391B"/>
    <w:rsid w:val="001F40A3"/>
    <w:rsid w:val="001F71D8"/>
    <w:rsid w:val="0020064E"/>
    <w:rsid w:val="00205B6E"/>
    <w:rsid w:val="0020773F"/>
    <w:rsid w:val="002121CE"/>
    <w:rsid w:val="002135D5"/>
    <w:rsid w:val="00216698"/>
    <w:rsid w:val="002176CE"/>
    <w:rsid w:val="00222DF1"/>
    <w:rsid w:val="00225EDB"/>
    <w:rsid w:val="00232A0F"/>
    <w:rsid w:val="00233D79"/>
    <w:rsid w:val="002342F4"/>
    <w:rsid w:val="00242AC8"/>
    <w:rsid w:val="00245CCD"/>
    <w:rsid w:val="002554DE"/>
    <w:rsid w:val="00260DF1"/>
    <w:rsid w:val="002708AB"/>
    <w:rsid w:val="00274131"/>
    <w:rsid w:val="00276518"/>
    <w:rsid w:val="00277A90"/>
    <w:rsid w:val="00287B81"/>
    <w:rsid w:val="0029168D"/>
    <w:rsid w:val="00292A57"/>
    <w:rsid w:val="0029391C"/>
    <w:rsid w:val="002A2EFF"/>
    <w:rsid w:val="002A6DB0"/>
    <w:rsid w:val="002B1C9B"/>
    <w:rsid w:val="002B2823"/>
    <w:rsid w:val="002B3EBD"/>
    <w:rsid w:val="002B58B5"/>
    <w:rsid w:val="002C42E1"/>
    <w:rsid w:val="002C6676"/>
    <w:rsid w:val="002D57C2"/>
    <w:rsid w:val="002D7291"/>
    <w:rsid w:val="002E13BF"/>
    <w:rsid w:val="002E542D"/>
    <w:rsid w:val="002E5A1E"/>
    <w:rsid w:val="002E791D"/>
    <w:rsid w:val="002F1AA0"/>
    <w:rsid w:val="002F1FCA"/>
    <w:rsid w:val="002F2C03"/>
    <w:rsid w:val="002F4767"/>
    <w:rsid w:val="002F4A04"/>
    <w:rsid w:val="00302966"/>
    <w:rsid w:val="00302F8D"/>
    <w:rsid w:val="00305839"/>
    <w:rsid w:val="00307B76"/>
    <w:rsid w:val="00311106"/>
    <w:rsid w:val="0031247F"/>
    <w:rsid w:val="00313935"/>
    <w:rsid w:val="003205BA"/>
    <w:rsid w:val="00330916"/>
    <w:rsid w:val="00332589"/>
    <w:rsid w:val="00332F91"/>
    <w:rsid w:val="003331A3"/>
    <w:rsid w:val="003436E8"/>
    <w:rsid w:val="003446DE"/>
    <w:rsid w:val="00346A56"/>
    <w:rsid w:val="00347758"/>
    <w:rsid w:val="003518B4"/>
    <w:rsid w:val="00351C39"/>
    <w:rsid w:val="003531A1"/>
    <w:rsid w:val="003532EF"/>
    <w:rsid w:val="00355446"/>
    <w:rsid w:val="00356673"/>
    <w:rsid w:val="00360A15"/>
    <w:rsid w:val="0036781E"/>
    <w:rsid w:val="0037334C"/>
    <w:rsid w:val="00373C63"/>
    <w:rsid w:val="003742AB"/>
    <w:rsid w:val="003843A2"/>
    <w:rsid w:val="00385DCC"/>
    <w:rsid w:val="00386A39"/>
    <w:rsid w:val="00387184"/>
    <w:rsid w:val="00390E80"/>
    <w:rsid w:val="0039448E"/>
    <w:rsid w:val="003955CD"/>
    <w:rsid w:val="003A0D93"/>
    <w:rsid w:val="003A2909"/>
    <w:rsid w:val="003B0664"/>
    <w:rsid w:val="003B2EE3"/>
    <w:rsid w:val="003B426B"/>
    <w:rsid w:val="003B5626"/>
    <w:rsid w:val="003C3577"/>
    <w:rsid w:val="003C425F"/>
    <w:rsid w:val="003D1101"/>
    <w:rsid w:val="003D1166"/>
    <w:rsid w:val="003D1559"/>
    <w:rsid w:val="003D6C41"/>
    <w:rsid w:val="003E2B4A"/>
    <w:rsid w:val="003E3C65"/>
    <w:rsid w:val="003E3E56"/>
    <w:rsid w:val="003F1B93"/>
    <w:rsid w:val="003F51C5"/>
    <w:rsid w:val="003F6C92"/>
    <w:rsid w:val="0040042E"/>
    <w:rsid w:val="00401D39"/>
    <w:rsid w:val="004021BE"/>
    <w:rsid w:val="004043A9"/>
    <w:rsid w:val="00411051"/>
    <w:rsid w:val="004114D9"/>
    <w:rsid w:val="00420FE7"/>
    <w:rsid w:val="00425F86"/>
    <w:rsid w:val="00430002"/>
    <w:rsid w:val="00441B34"/>
    <w:rsid w:val="004517EF"/>
    <w:rsid w:val="0045553A"/>
    <w:rsid w:val="00455A5A"/>
    <w:rsid w:val="004611EE"/>
    <w:rsid w:val="004626FB"/>
    <w:rsid w:val="004777D4"/>
    <w:rsid w:val="004779D9"/>
    <w:rsid w:val="00477A37"/>
    <w:rsid w:val="00487BFB"/>
    <w:rsid w:val="00490C4C"/>
    <w:rsid w:val="00491191"/>
    <w:rsid w:val="0049255F"/>
    <w:rsid w:val="00493A16"/>
    <w:rsid w:val="004949D7"/>
    <w:rsid w:val="004956C4"/>
    <w:rsid w:val="0049701E"/>
    <w:rsid w:val="004A31DE"/>
    <w:rsid w:val="004A3AF8"/>
    <w:rsid w:val="004B5328"/>
    <w:rsid w:val="004B69B3"/>
    <w:rsid w:val="004B720D"/>
    <w:rsid w:val="004D2CB6"/>
    <w:rsid w:val="004E2E76"/>
    <w:rsid w:val="004F0064"/>
    <w:rsid w:val="004F15EC"/>
    <w:rsid w:val="0051106C"/>
    <w:rsid w:val="00511904"/>
    <w:rsid w:val="00512F1E"/>
    <w:rsid w:val="005135F2"/>
    <w:rsid w:val="00516F1C"/>
    <w:rsid w:val="00525E5E"/>
    <w:rsid w:val="0052650D"/>
    <w:rsid w:val="005301BB"/>
    <w:rsid w:val="0053103D"/>
    <w:rsid w:val="00531A49"/>
    <w:rsid w:val="00534724"/>
    <w:rsid w:val="005408F5"/>
    <w:rsid w:val="005424E6"/>
    <w:rsid w:val="005446B0"/>
    <w:rsid w:val="00544E95"/>
    <w:rsid w:val="00546FBC"/>
    <w:rsid w:val="005500A4"/>
    <w:rsid w:val="0055145C"/>
    <w:rsid w:val="0055642F"/>
    <w:rsid w:val="00556CA9"/>
    <w:rsid w:val="00556D03"/>
    <w:rsid w:val="00560017"/>
    <w:rsid w:val="00562857"/>
    <w:rsid w:val="00567E7A"/>
    <w:rsid w:val="0057772C"/>
    <w:rsid w:val="00592EB8"/>
    <w:rsid w:val="00594CA9"/>
    <w:rsid w:val="005A0363"/>
    <w:rsid w:val="005A0C58"/>
    <w:rsid w:val="005A193E"/>
    <w:rsid w:val="005A5329"/>
    <w:rsid w:val="005A545F"/>
    <w:rsid w:val="005C5F4B"/>
    <w:rsid w:val="005C67EB"/>
    <w:rsid w:val="005C7238"/>
    <w:rsid w:val="005D362D"/>
    <w:rsid w:val="005D63AF"/>
    <w:rsid w:val="005E07FB"/>
    <w:rsid w:val="005E3954"/>
    <w:rsid w:val="005F06F2"/>
    <w:rsid w:val="005F627F"/>
    <w:rsid w:val="006013C9"/>
    <w:rsid w:val="0060447F"/>
    <w:rsid w:val="00607999"/>
    <w:rsid w:val="00611B71"/>
    <w:rsid w:val="0061367B"/>
    <w:rsid w:val="0063021D"/>
    <w:rsid w:val="006307ED"/>
    <w:rsid w:val="006317D6"/>
    <w:rsid w:val="00636348"/>
    <w:rsid w:val="00641067"/>
    <w:rsid w:val="00643AA2"/>
    <w:rsid w:val="00645B3F"/>
    <w:rsid w:val="0065013D"/>
    <w:rsid w:val="006653D4"/>
    <w:rsid w:val="00667AA7"/>
    <w:rsid w:val="00671375"/>
    <w:rsid w:val="00673654"/>
    <w:rsid w:val="006736E0"/>
    <w:rsid w:val="006756DA"/>
    <w:rsid w:val="0068324F"/>
    <w:rsid w:val="00684015"/>
    <w:rsid w:val="00691252"/>
    <w:rsid w:val="00695F6F"/>
    <w:rsid w:val="00696DE4"/>
    <w:rsid w:val="0069723F"/>
    <w:rsid w:val="006A0DE5"/>
    <w:rsid w:val="006A1005"/>
    <w:rsid w:val="006A3A6A"/>
    <w:rsid w:val="006B5849"/>
    <w:rsid w:val="006B5AB4"/>
    <w:rsid w:val="006B653D"/>
    <w:rsid w:val="006C7DAA"/>
    <w:rsid w:val="006D09D1"/>
    <w:rsid w:val="006D0CC3"/>
    <w:rsid w:val="006D111C"/>
    <w:rsid w:val="006E13B7"/>
    <w:rsid w:val="006E3796"/>
    <w:rsid w:val="006E5148"/>
    <w:rsid w:val="006F129E"/>
    <w:rsid w:val="006F4DDC"/>
    <w:rsid w:val="006F6670"/>
    <w:rsid w:val="006F796A"/>
    <w:rsid w:val="007044CA"/>
    <w:rsid w:val="00704D2C"/>
    <w:rsid w:val="007062FC"/>
    <w:rsid w:val="00712B06"/>
    <w:rsid w:val="007133FA"/>
    <w:rsid w:val="00713646"/>
    <w:rsid w:val="00714540"/>
    <w:rsid w:val="007231EB"/>
    <w:rsid w:val="00725BF8"/>
    <w:rsid w:val="00727F6E"/>
    <w:rsid w:val="00730733"/>
    <w:rsid w:val="00733920"/>
    <w:rsid w:val="007358BF"/>
    <w:rsid w:val="00742796"/>
    <w:rsid w:val="00742B5A"/>
    <w:rsid w:val="0074613C"/>
    <w:rsid w:val="00756D31"/>
    <w:rsid w:val="00756FC3"/>
    <w:rsid w:val="00761A5A"/>
    <w:rsid w:val="00771BA8"/>
    <w:rsid w:val="00773D26"/>
    <w:rsid w:val="007759F9"/>
    <w:rsid w:val="00775B88"/>
    <w:rsid w:val="007833A7"/>
    <w:rsid w:val="00783EEB"/>
    <w:rsid w:val="00787859"/>
    <w:rsid w:val="007918BE"/>
    <w:rsid w:val="00794C00"/>
    <w:rsid w:val="007A1296"/>
    <w:rsid w:val="007A4562"/>
    <w:rsid w:val="007B11C1"/>
    <w:rsid w:val="007B5C99"/>
    <w:rsid w:val="007C176D"/>
    <w:rsid w:val="007D45A9"/>
    <w:rsid w:val="007D4B8F"/>
    <w:rsid w:val="007D4C28"/>
    <w:rsid w:val="007D5A07"/>
    <w:rsid w:val="007E1B33"/>
    <w:rsid w:val="007E46B0"/>
    <w:rsid w:val="007F281A"/>
    <w:rsid w:val="007F2C15"/>
    <w:rsid w:val="007F2CB7"/>
    <w:rsid w:val="007F6ADC"/>
    <w:rsid w:val="0080020D"/>
    <w:rsid w:val="00810BE2"/>
    <w:rsid w:val="00813FCC"/>
    <w:rsid w:val="00820370"/>
    <w:rsid w:val="00823835"/>
    <w:rsid w:val="00826765"/>
    <w:rsid w:val="00835CAE"/>
    <w:rsid w:val="008437F5"/>
    <w:rsid w:val="008500FA"/>
    <w:rsid w:val="00850441"/>
    <w:rsid w:val="00855982"/>
    <w:rsid w:val="008564B3"/>
    <w:rsid w:val="0085668C"/>
    <w:rsid w:val="00861778"/>
    <w:rsid w:val="00862589"/>
    <w:rsid w:val="0087126D"/>
    <w:rsid w:val="008714F2"/>
    <w:rsid w:val="00871DB8"/>
    <w:rsid w:val="008720FD"/>
    <w:rsid w:val="00876733"/>
    <w:rsid w:val="00884307"/>
    <w:rsid w:val="00886E45"/>
    <w:rsid w:val="00887D67"/>
    <w:rsid w:val="008A0A3E"/>
    <w:rsid w:val="008A0CBD"/>
    <w:rsid w:val="008A3825"/>
    <w:rsid w:val="008B4D45"/>
    <w:rsid w:val="008C7C34"/>
    <w:rsid w:val="008D0501"/>
    <w:rsid w:val="008D08F1"/>
    <w:rsid w:val="008D25DB"/>
    <w:rsid w:val="008D50F9"/>
    <w:rsid w:val="008E1713"/>
    <w:rsid w:val="008E5BF7"/>
    <w:rsid w:val="008F5A63"/>
    <w:rsid w:val="00903F2C"/>
    <w:rsid w:val="00915975"/>
    <w:rsid w:val="00933679"/>
    <w:rsid w:val="009341DF"/>
    <w:rsid w:val="009377CD"/>
    <w:rsid w:val="00941636"/>
    <w:rsid w:val="00942ACC"/>
    <w:rsid w:val="00944A1D"/>
    <w:rsid w:val="00945E0B"/>
    <w:rsid w:val="00947153"/>
    <w:rsid w:val="00947946"/>
    <w:rsid w:val="009518DA"/>
    <w:rsid w:val="00953E4B"/>
    <w:rsid w:val="009545A4"/>
    <w:rsid w:val="00961517"/>
    <w:rsid w:val="00967BEB"/>
    <w:rsid w:val="00975B25"/>
    <w:rsid w:val="00981C0C"/>
    <w:rsid w:val="00982169"/>
    <w:rsid w:val="00982FC2"/>
    <w:rsid w:val="00985A34"/>
    <w:rsid w:val="00990257"/>
    <w:rsid w:val="00990F44"/>
    <w:rsid w:val="00992C43"/>
    <w:rsid w:val="00995E7A"/>
    <w:rsid w:val="00996D2C"/>
    <w:rsid w:val="009A0613"/>
    <w:rsid w:val="009A0F3B"/>
    <w:rsid w:val="009A2CA5"/>
    <w:rsid w:val="009A334B"/>
    <w:rsid w:val="009A448F"/>
    <w:rsid w:val="009A4C3D"/>
    <w:rsid w:val="009A63C4"/>
    <w:rsid w:val="009B2D6B"/>
    <w:rsid w:val="009C16EC"/>
    <w:rsid w:val="009C2D41"/>
    <w:rsid w:val="009D3117"/>
    <w:rsid w:val="009D46B2"/>
    <w:rsid w:val="009D4DF8"/>
    <w:rsid w:val="009E106F"/>
    <w:rsid w:val="009E3359"/>
    <w:rsid w:val="009E5475"/>
    <w:rsid w:val="009F33E4"/>
    <w:rsid w:val="00A0045F"/>
    <w:rsid w:val="00A00F74"/>
    <w:rsid w:val="00A060F8"/>
    <w:rsid w:val="00A07791"/>
    <w:rsid w:val="00A10484"/>
    <w:rsid w:val="00A141C1"/>
    <w:rsid w:val="00A1472C"/>
    <w:rsid w:val="00A204FE"/>
    <w:rsid w:val="00A21993"/>
    <w:rsid w:val="00A228D3"/>
    <w:rsid w:val="00A25330"/>
    <w:rsid w:val="00A26E73"/>
    <w:rsid w:val="00A270DF"/>
    <w:rsid w:val="00A32FFE"/>
    <w:rsid w:val="00A36B58"/>
    <w:rsid w:val="00A435B1"/>
    <w:rsid w:val="00A4601B"/>
    <w:rsid w:val="00A47540"/>
    <w:rsid w:val="00A4789F"/>
    <w:rsid w:val="00A526ED"/>
    <w:rsid w:val="00A53704"/>
    <w:rsid w:val="00A6145F"/>
    <w:rsid w:val="00A626C5"/>
    <w:rsid w:val="00A64173"/>
    <w:rsid w:val="00A668D1"/>
    <w:rsid w:val="00A736FF"/>
    <w:rsid w:val="00A73FFD"/>
    <w:rsid w:val="00A769B7"/>
    <w:rsid w:val="00A84274"/>
    <w:rsid w:val="00A91A78"/>
    <w:rsid w:val="00A94D0C"/>
    <w:rsid w:val="00A95E2E"/>
    <w:rsid w:val="00AA6806"/>
    <w:rsid w:val="00AB0B36"/>
    <w:rsid w:val="00AB2BB2"/>
    <w:rsid w:val="00AB40C3"/>
    <w:rsid w:val="00AB6249"/>
    <w:rsid w:val="00AB6BD6"/>
    <w:rsid w:val="00AC3897"/>
    <w:rsid w:val="00AC7D9B"/>
    <w:rsid w:val="00AD2794"/>
    <w:rsid w:val="00AD6C67"/>
    <w:rsid w:val="00AE02F6"/>
    <w:rsid w:val="00AF144E"/>
    <w:rsid w:val="00AF3D8B"/>
    <w:rsid w:val="00B00DF7"/>
    <w:rsid w:val="00B03C40"/>
    <w:rsid w:val="00B06784"/>
    <w:rsid w:val="00B11D4D"/>
    <w:rsid w:val="00B31785"/>
    <w:rsid w:val="00B31E32"/>
    <w:rsid w:val="00B37599"/>
    <w:rsid w:val="00B4506F"/>
    <w:rsid w:val="00B53073"/>
    <w:rsid w:val="00B651F2"/>
    <w:rsid w:val="00B664DD"/>
    <w:rsid w:val="00B66DAD"/>
    <w:rsid w:val="00B72382"/>
    <w:rsid w:val="00B81403"/>
    <w:rsid w:val="00B83FB0"/>
    <w:rsid w:val="00B945FC"/>
    <w:rsid w:val="00BB0BCA"/>
    <w:rsid w:val="00BB0EE6"/>
    <w:rsid w:val="00BB24A7"/>
    <w:rsid w:val="00BB2C15"/>
    <w:rsid w:val="00BB3F0E"/>
    <w:rsid w:val="00BB5EA3"/>
    <w:rsid w:val="00BD36A1"/>
    <w:rsid w:val="00BD5B69"/>
    <w:rsid w:val="00BD7DBD"/>
    <w:rsid w:val="00BE19C4"/>
    <w:rsid w:val="00BE3A4C"/>
    <w:rsid w:val="00BF0160"/>
    <w:rsid w:val="00BF15E3"/>
    <w:rsid w:val="00BF1EC9"/>
    <w:rsid w:val="00BF4117"/>
    <w:rsid w:val="00BF46C3"/>
    <w:rsid w:val="00BF5736"/>
    <w:rsid w:val="00C05A7C"/>
    <w:rsid w:val="00C10B38"/>
    <w:rsid w:val="00C1235C"/>
    <w:rsid w:val="00C124F9"/>
    <w:rsid w:val="00C1680E"/>
    <w:rsid w:val="00C2120F"/>
    <w:rsid w:val="00C21ED4"/>
    <w:rsid w:val="00C230CD"/>
    <w:rsid w:val="00C31FBC"/>
    <w:rsid w:val="00C36018"/>
    <w:rsid w:val="00C462FA"/>
    <w:rsid w:val="00C601C5"/>
    <w:rsid w:val="00C6209C"/>
    <w:rsid w:val="00C66BA7"/>
    <w:rsid w:val="00C77597"/>
    <w:rsid w:val="00C826A9"/>
    <w:rsid w:val="00C852BF"/>
    <w:rsid w:val="00C92F84"/>
    <w:rsid w:val="00C94F0D"/>
    <w:rsid w:val="00C96EBE"/>
    <w:rsid w:val="00CA07E8"/>
    <w:rsid w:val="00CA32E3"/>
    <w:rsid w:val="00CA62B3"/>
    <w:rsid w:val="00CB1EE1"/>
    <w:rsid w:val="00CB43E3"/>
    <w:rsid w:val="00CB4FE7"/>
    <w:rsid w:val="00CB5ED3"/>
    <w:rsid w:val="00CB7312"/>
    <w:rsid w:val="00CB73AB"/>
    <w:rsid w:val="00CC2803"/>
    <w:rsid w:val="00CC4E90"/>
    <w:rsid w:val="00CD0B8D"/>
    <w:rsid w:val="00CD60CE"/>
    <w:rsid w:val="00CE02E5"/>
    <w:rsid w:val="00CF137C"/>
    <w:rsid w:val="00CF283D"/>
    <w:rsid w:val="00CF3C96"/>
    <w:rsid w:val="00CF6604"/>
    <w:rsid w:val="00D04B1D"/>
    <w:rsid w:val="00D12D6A"/>
    <w:rsid w:val="00D150CF"/>
    <w:rsid w:val="00D15F4E"/>
    <w:rsid w:val="00D17CE9"/>
    <w:rsid w:val="00D23E49"/>
    <w:rsid w:val="00D24127"/>
    <w:rsid w:val="00D350F9"/>
    <w:rsid w:val="00D4175F"/>
    <w:rsid w:val="00D44B1C"/>
    <w:rsid w:val="00D46B73"/>
    <w:rsid w:val="00D53698"/>
    <w:rsid w:val="00D5410A"/>
    <w:rsid w:val="00D5553F"/>
    <w:rsid w:val="00D610BD"/>
    <w:rsid w:val="00D760CD"/>
    <w:rsid w:val="00D83D30"/>
    <w:rsid w:val="00D85166"/>
    <w:rsid w:val="00D86491"/>
    <w:rsid w:val="00D911E3"/>
    <w:rsid w:val="00D9627E"/>
    <w:rsid w:val="00DB561D"/>
    <w:rsid w:val="00DB5E37"/>
    <w:rsid w:val="00DC63C2"/>
    <w:rsid w:val="00DD6B9F"/>
    <w:rsid w:val="00DD6D59"/>
    <w:rsid w:val="00DE511E"/>
    <w:rsid w:val="00DF0A7E"/>
    <w:rsid w:val="00DF2A7D"/>
    <w:rsid w:val="00DF32E9"/>
    <w:rsid w:val="00DF48A3"/>
    <w:rsid w:val="00DF6595"/>
    <w:rsid w:val="00DF7C68"/>
    <w:rsid w:val="00E061EE"/>
    <w:rsid w:val="00E219B3"/>
    <w:rsid w:val="00E26F27"/>
    <w:rsid w:val="00E27281"/>
    <w:rsid w:val="00E27ECC"/>
    <w:rsid w:val="00E34536"/>
    <w:rsid w:val="00E350F5"/>
    <w:rsid w:val="00E37799"/>
    <w:rsid w:val="00E4164C"/>
    <w:rsid w:val="00E44730"/>
    <w:rsid w:val="00E50883"/>
    <w:rsid w:val="00E53F59"/>
    <w:rsid w:val="00E5639C"/>
    <w:rsid w:val="00E60BD8"/>
    <w:rsid w:val="00E61963"/>
    <w:rsid w:val="00E72981"/>
    <w:rsid w:val="00E75795"/>
    <w:rsid w:val="00E7712C"/>
    <w:rsid w:val="00E778CB"/>
    <w:rsid w:val="00E813FC"/>
    <w:rsid w:val="00E81561"/>
    <w:rsid w:val="00E823C6"/>
    <w:rsid w:val="00E85E81"/>
    <w:rsid w:val="00E9260A"/>
    <w:rsid w:val="00E95632"/>
    <w:rsid w:val="00EA1C15"/>
    <w:rsid w:val="00EA2CC0"/>
    <w:rsid w:val="00EA624A"/>
    <w:rsid w:val="00EB2F68"/>
    <w:rsid w:val="00EB622E"/>
    <w:rsid w:val="00EB7350"/>
    <w:rsid w:val="00EC157A"/>
    <w:rsid w:val="00EC637C"/>
    <w:rsid w:val="00EC797A"/>
    <w:rsid w:val="00ED5998"/>
    <w:rsid w:val="00EE1756"/>
    <w:rsid w:val="00EE27E8"/>
    <w:rsid w:val="00EE3F59"/>
    <w:rsid w:val="00EF3761"/>
    <w:rsid w:val="00EF3D4F"/>
    <w:rsid w:val="00F004ED"/>
    <w:rsid w:val="00F01625"/>
    <w:rsid w:val="00F04272"/>
    <w:rsid w:val="00F049E3"/>
    <w:rsid w:val="00F0759C"/>
    <w:rsid w:val="00F103DA"/>
    <w:rsid w:val="00F12886"/>
    <w:rsid w:val="00F158F6"/>
    <w:rsid w:val="00F228A6"/>
    <w:rsid w:val="00F2597B"/>
    <w:rsid w:val="00F27E4A"/>
    <w:rsid w:val="00F301B6"/>
    <w:rsid w:val="00F31F7A"/>
    <w:rsid w:val="00F34F99"/>
    <w:rsid w:val="00F36BA1"/>
    <w:rsid w:val="00F37383"/>
    <w:rsid w:val="00F43AAD"/>
    <w:rsid w:val="00F47A71"/>
    <w:rsid w:val="00F53C31"/>
    <w:rsid w:val="00F55722"/>
    <w:rsid w:val="00F559AC"/>
    <w:rsid w:val="00F57640"/>
    <w:rsid w:val="00F60E7B"/>
    <w:rsid w:val="00F74AAB"/>
    <w:rsid w:val="00F754F5"/>
    <w:rsid w:val="00F7735C"/>
    <w:rsid w:val="00F85A5C"/>
    <w:rsid w:val="00F8778B"/>
    <w:rsid w:val="00F937B9"/>
    <w:rsid w:val="00F96384"/>
    <w:rsid w:val="00F96F9B"/>
    <w:rsid w:val="00FA0935"/>
    <w:rsid w:val="00FA0EA0"/>
    <w:rsid w:val="00FA208E"/>
    <w:rsid w:val="00FA241B"/>
    <w:rsid w:val="00FB0562"/>
    <w:rsid w:val="00FB1D69"/>
    <w:rsid w:val="00FB77D6"/>
    <w:rsid w:val="00FB78D9"/>
    <w:rsid w:val="00FC148F"/>
    <w:rsid w:val="00FD262C"/>
    <w:rsid w:val="00FD5262"/>
    <w:rsid w:val="00FE5819"/>
    <w:rsid w:val="00FF4364"/>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A2317"/>
  <w15:chartTrackingRefBased/>
  <w15:docId w15:val="{EBAC3399-8F6B-4FD9-B742-4B8C1DA8B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rsid w:val="001D4362"/>
    <w:pPr>
      <w:spacing w:after="0" w:line="240" w:lineRule="auto"/>
    </w:pPr>
    <w:rPr>
      <w:szCs w:val="20"/>
    </w:rPr>
  </w:style>
  <w:style w:type="character" w:customStyle="1" w:styleId="FootnoteTextChar">
    <w:name w:val="Footnote Text Char"/>
    <w:basedOn w:val="DefaultParagraphFont"/>
    <w:link w:val="FootnoteText"/>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character" w:customStyle="1" w:styleId="grame">
    <w:name w:val="grame"/>
    <w:basedOn w:val="DefaultParagraphFont"/>
    <w:rsid w:val="002342F4"/>
  </w:style>
  <w:style w:type="table" w:styleId="TableGrid">
    <w:name w:val="Table Grid"/>
    <w:basedOn w:val="TableNormal"/>
    <w:uiPriority w:val="39"/>
    <w:rsid w:val="0023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342F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otnoteReference">
    <w:name w:val="footnote reference"/>
    <w:basedOn w:val="DefaultParagraphFont"/>
    <w:semiHidden/>
    <w:unhideWhenUsed/>
    <w:rsid w:val="008B4D45"/>
    <w:rPr>
      <w:vertAlign w:val="superscript"/>
    </w:rPr>
  </w:style>
  <w:style w:type="character" w:styleId="Strong">
    <w:name w:val="Strong"/>
    <w:basedOn w:val="DefaultParagraphFont"/>
    <w:uiPriority w:val="22"/>
    <w:qFormat/>
    <w:rsid w:val="00691252"/>
    <w:rPr>
      <w:b/>
      <w:bCs/>
    </w:rPr>
  </w:style>
  <w:style w:type="paragraph" w:styleId="ListParagraph">
    <w:name w:val="List Paragraph"/>
    <w:basedOn w:val="Normal"/>
    <w:uiPriority w:val="34"/>
    <w:unhideWhenUsed/>
    <w:qFormat/>
    <w:rsid w:val="009A0F3B"/>
    <w:pPr>
      <w:ind w:left="720"/>
      <w:contextualSpacing/>
    </w:pPr>
  </w:style>
  <w:style w:type="paragraph" w:customStyle="1" w:styleId="p1">
    <w:name w:val="p1"/>
    <w:basedOn w:val="Normal"/>
    <w:rsid w:val="00671375"/>
    <w:pPr>
      <w:spacing w:after="0" w:line="240" w:lineRule="auto"/>
    </w:pPr>
    <w:rPr>
      <w:rFonts w:ascii="Monaco" w:hAnsi="Monaco" w:cs="Times New Roman"/>
      <w:sz w:val="17"/>
      <w:szCs w:val="17"/>
      <w:lang w:eastAsia="en-US"/>
    </w:rPr>
  </w:style>
  <w:style w:type="paragraph" w:customStyle="1" w:styleId="p2">
    <w:name w:val="p2"/>
    <w:basedOn w:val="Normal"/>
    <w:rsid w:val="00671375"/>
    <w:pPr>
      <w:spacing w:after="0" w:line="240" w:lineRule="auto"/>
    </w:pPr>
    <w:rPr>
      <w:rFonts w:ascii="Monaco" w:hAnsi="Monaco" w:cs="Times New Roman"/>
      <w:color w:val="7E504F"/>
      <w:sz w:val="17"/>
      <w:szCs w:val="17"/>
      <w:lang w:eastAsia="en-US"/>
    </w:rPr>
  </w:style>
  <w:style w:type="paragraph" w:customStyle="1" w:styleId="p3">
    <w:name w:val="p3"/>
    <w:basedOn w:val="Normal"/>
    <w:rsid w:val="00671375"/>
    <w:pPr>
      <w:spacing w:after="0" w:line="240" w:lineRule="auto"/>
    </w:pPr>
    <w:rPr>
      <w:rFonts w:ascii="Monaco" w:hAnsi="Monaco" w:cs="Times New Roman"/>
      <w:color w:val="931A68"/>
      <w:sz w:val="17"/>
      <w:szCs w:val="17"/>
      <w:lang w:eastAsia="en-US"/>
    </w:rPr>
  </w:style>
  <w:style w:type="character" w:customStyle="1" w:styleId="s1">
    <w:name w:val="s1"/>
    <w:basedOn w:val="DefaultParagraphFont"/>
    <w:rsid w:val="00671375"/>
    <w:rPr>
      <w:color w:val="931A68"/>
    </w:rPr>
  </w:style>
  <w:style w:type="character" w:customStyle="1" w:styleId="s2">
    <w:name w:val="s2"/>
    <w:basedOn w:val="DefaultParagraphFont"/>
    <w:rsid w:val="00671375"/>
    <w:rPr>
      <w:color w:val="7E504F"/>
    </w:rPr>
  </w:style>
  <w:style w:type="character" w:customStyle="1" w:styleId="s3">
    <w:name w:val="s3"/>
    <w:basedOn w:val="DefaultParagraphFont"/>
    <w:rsid w:val="00671375"/>
    <w:rPr>
      <w:color w:val="000000"/>
    </w:rPr>
  </w:style>
  <w:style w:type="character" w:customStyle="1" w:styleId="apple-tab-span">
    <w:name w:val="apple-tab-span"/>
    <w:basedOn w:val="DefaultParagraphFont"/>
    <w:rsid w:val="00671375"/>
  </w:style>
  <w:style w:type="paragraph" w:styleId="BodyTextIndent">
    <w:name w:val="Body Text Indent"/>
    <w:basedOn w:val="Normal"/>
    <w:link w:val="BodyTextIndentChar"/>
    <w:uiPriority w:val="99"/>
    <w:semiHidden/>
    <w:unhideWhenUsed/>
    <w:rsid w:val="00E4164C"/>
    <w:pPr>
      <w:spacing w:after="120"/>
      <w:ind w:left="360"/>
    </w:pPr>
  </w:style>
  <w:style w:type="character" w:customStyle="1" w:styleId="BodyTextIndentChar">
    <w:name w:val="Body Text Indent Char"/>
    <w:basedOn w:val="DefaultParagraphFont"/>
    <w:link w:val="BodyTextIndent"/>
    <w:uiPriority w:val="99"/>
    <w:semiHidden/>
    <w:rsid w:val="00E4164C"/>
  </w:style>
  <w:style w:type="character" w:styleId="UnresolvedMention">
    <w:name w:val="Unresolved Mention"/>
    <w:basedOn w:val="DefaultParagraphFont"/>
    <w:uiPriority w:val="99"/>
    <w:rsid w:val="00E350F5"/>
    <w:rPr>
      <w:color w:val="605E5C"/>
      <w:shd w:val="clear" w:color="auto" w:fill="E1DFDD"/>
    </w:rPr>
  </w:style>
  <w:style w:type="character" w:customStyle="1" w:styleId="kwd">
    <w:name w:val="kwd"/>
    <w:basedOn w:val="DefaultParagraphFont"/>
    <w:rsid w:val="00876733"/>
  </w:style>
  <w:style w:type="character" w:customStyle="1" w:styleId="pln">
    <w:name w:val="pln"/>
    <w:basedOn w:val="DefaultParagraphFont"/>
    <w:rsid w:val="00876733"/>
  </w:style>
  <w:style w:type="character" w:customStyle="1" w:styleId="pun">
    <w:name w:val="pun"/>
    <w:basedOn w:val="DefaultParagraphFont"/>
    <w:rsid w:val="00876733"/>
  </w:style>
  <w:style w:type="character" w:customStyle="1" w:styleId="typ">
    <w:name w:val="typ"/>
    <w:basedOn w:val="DefaultParagraphFont"/>
    <w:rsid w:val="00876733"/>
  </w:style>
  <w:style w:type="character" w:customStyle="1" w:styleId="com">
    <w:name w:val="com"/>
    <w:basedOn w:val="DefaultParagraphFont"/>
    <w:rsid w:val="007B11C1"/>
  </w:style>
  <w:style w:type="character" w:customStyle="1" w:styleId="lit">
    <w:name w:val="lit"/>
    <w:basedOn w:val="DefaultParagraphFont"/>
    <w:rsid w:val="007B11C1"/>
  </w:style>
  <w:style w:type="character" w:customStyle="1" w:styleId="str">
    <w:name w:val="str"/>
    <w:basedOn w:val="DefaultParagraphFont"/>
    <w:rsid w:val="004F15EC"/>
  </w:style>
  <w:style w:type="paragraph" w:styleId="NormalWeb">
    <w:name w:val="Normal (Web)"/>
    <w:basedOn w:val="Normal"/>
    <w:rsid w:val="00696DE4"/>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393">
      <w:bodyDiv w:val="1"/>
      <w:marLeft w:val="0"/>
      <w:marRight w:val="0"/>
      <w:marTop w:val="0"/>
      <w:marBottom w:val="0"/>
      <w:divBdr>
        <w:top w:val="none" w:sz="0" w:space="0" w:color="auto"/>
        <w:left w:val="none" w:sz="0" w:space="0" w:color="auto"/>
        <w:bottom w:val="none" w:sz="0" w:space="0" w:color="auto"/>
        <w:right w:val="none" w:sz="0" w:space="0" w:color="auto"/>
      </w:divBdr>
    </w:div>
    <w:div w:id="22750267">
      <w:bodyDiv w:val="1"/>
      <w:marLeft w:val="0"/>
      <w:marRight w:val="0"/>
      <w:marTop w:val="0"/>
      <w:marBottom w:val="0"/>
      <w:divBdr>
        <w:top w:val="none" w:sz="0" w:space="0" w:color="auto"/>
        <w:left w:val="none" w:sz="0" w:space="0" w:color="auto"/>
        <w:bottom w:val="none" w:sz="0" w:space="0" w:color="auto"/>
        <w:right w:val="none" w:sz="0" w:space="0" w:color="auto"/>
      </w:divBdr>
    </w:div>
    <w:div w:id="25984862">
      <w:bodyDiv w:val="1"/>
      <w:marLeft w:val="0"/>
      <w:marRight w:val="0"/>
      <w:marTop w:val="0"/>
      <w:marBottom w:val="0"/>
      <w:divBdr>
        <w:top w:val="none" w:sz="0" w:space="0" w:color="auto"/>
        <w:left w:val="none" w:sz="0" w:space="0" w:color="auto"/>
        <w:bottom w:val="none" w:sz="0" w:space="0" w:color="auto"/>
        <w:right w:val="none" w:sz="0" w:space="0" w:color="auto"/>
      </w:divBdr>
    </w:div>
    <w:div w:id="79527865">
      <w:bodyDiv w:val="1"/>
      <w:marLeft w:val="0"/>
      <w:marRight w:val="0"/>
      <w:marTop w:val="0"/>
      <w:marBottom w:val="0"/>
      <w:divBdr>
        <w:top w:val="none" w:sz="0" w:space="0" w:color="auto"/>
        <w:left w:val="none" w:sz="0" w:space="0" w:color="auto"/>
        <w:bottom w:val="none" w:sz="0" w:space="0" w:color="auto"/>
        <w:right w:val="none" w:sz="0" w:space="0" w:color="auto"/>
      </w:divBdr>
    </w:div>
    <w:div w:id="178858337">
      <w:bodyDiv w:val="1"/>
      <w:marLeft w:val="0"/>
      <w:marRight w:val="0"/>
      <w:marTop w:val="0"/>
      <w:marBottom w:val="0"/>
      <w:divBdr>
        <w:top w:val="none" w:sz="0" w:space="0" w:color="auto"/>
        <w:left w:val="none" w:sz="0" w:space="0" w:color="auto"/>
        <w:bottom w:val="none" w:sz="0" w:space="0" w:color="auto"/>
        <w:right w:val="none" w:sz="0" w:space="0" w:color="auto"/>
      </w:divBdr>
    </w:div>
    <w:div w:id="198402333">
      <w:bodyDiv w:val="1"/>
      <w:marLeft w:val="0"/>
      <w:marRight w:val="0"/>
      <w:marTop w:val="0"/>
      <w:marBottom w:val="0"/>
      <w:divBdr>
        <w:top w:val="none" w:sz="0" w:space="0" w:color="auto"/>
        <w:left w:val="none" w:sz="0" w:space="0" w:color="auto"/>
        <w:bottom w:val="none" w:sz="0" w:space="0" w:color="auto"/>
        <w:right w:val="none" w:sz="0" w:space="0" w:color="auto"/>
      </w:divBdr>
    </w:div>
    <w:div w:id="199444136">
      <w:bodyDiv w:val="1"/>
      <w:marLeft w:val="0"/>
      <w:marRight w:val="0"/>
      <w:marTop w:val="0"/>
      <w:marBottom w:val="0"/>
      <w:divBdr>
        <w:top w:val="none" w:sz="0" w:space="0" w:color="auto"/>
        <w:left w:val="none" w:sz="0" w:space="0" w:color="auto"/>
        <w:bottom w:val="none" w:sz="0" w:space="0" w:color="auto"/>
        <w:right w:val="none" w:sz="0" w:space="0" w:color="auto"/>
      </w:divBdr>
    </w:div>
    <w:div w:id="224222207">
      <w:bodyDiv w:val="1"/>
      <w:marLeft w:val="0"/>
      <w:marRight w:val="0"/>
      <w:marTop w:val="0"/>
      <w:marBottom w:val="0"/>
      <w:divBdr>
        <w:top w:val="none" w:sz="0" w:space="0" w:color="auto"/>
        <w:left w:val="none" w:sz="0" w:space="0" w:color="auto"/>
        <w:bottom w:val="none" w:sz="0" w:space="0" w:color="auto"/>
        <w:right w:val="none" w:sz="0" w:space="0" w:color="auto"/>
      </w:divBdr>
    </w:div>
    <w:div w:id="226690212">
      <w:bodyDiv w:val="1"/>
      <w:marLeft w:val="0"/>
      <w:marRight w:val="0"/>
      <w:marTop w:val="0"/>
      <w:marBottom w:val="0"/>
      <w:divBdr>
        <w:top w:val="none" w:sz="0" w:space="0" w:color="auto"/>
        <w:left w:val="none" w:sz="0" w:space="0" w:color="auto"/>
        <w:bottom w:val="none" w:sz="0" w:space="0" w:color="auto"/>
        <w:right w:val="none" w:sz="0" w:space="0" w:color="auto"/>
      </w:divBdr>
    </w:div>
    <w:div w:id="227617761">
      <w:bodyDiv w:val="1"/>
      <w:marLeft w:val="0"/>
      <w:marRight w:val="0"/>
      <w:marTop w:val="0"/>
      <w:marBottom w:val="0"/>
      <w:divBdr>
        <w:top w:val="none" w:sz="0" w:space="0" w:color="auto"/>
        <w:left w:val="none" w:sz="0" w:space="0" w:color="auto"/>
        <w:bottom w:val="none" w:sz="0" w:space="0" w:color="auto"/>
        <w:right w:val="none" w:sz="0" w:space="0" w:color="auto"/>
      </w:divBdr>
    </w:div>
    <w:div w:id="238293516">
      <w:bodyDiv w:val="1"/>
      <w:marLeft w:val="0"/>
      <w:marRight w:val="0"/>
      <w:marTop w:val="0"/>
      <w:marBottom w:val="0"/>
      <w:divBdr>
        <w:top w:val="none" w:sz="0" w:space="0" w:color="auto"/>
        <w:left w:val="none" w:sz="0" w:space="0" w:color="auto"/>
        <w:bottom w:val="none" w:sz="0" w:space="0" w:color="auto"/>
        <w:right w:val="none" w:sz="0" w:space="0" w:color="auto"/>
      </w:divBdr>
      <w:divsChild>
        <w:div w:id="18205348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0361872">
      <w:bodyDiv w:val="1"/>
      <w:marLeft w:val="0"/>
      <w:marRight w:val="0"/>
      <w:marTop w:val="0"/>
      <w:marBottom w:val="0"/>
      <w:divBdr>
        <w:top w:val="none" w:sz="0" w:space="0" w:color="auto"/>
        <w:left w:val="none" w:sz="0" w:space="0" w:color="auto"/>
        <w:bottom w:val="none" w:sz="0" w:space="0" w:color="auto"/>
        <w:right w:val="none" w:sz="0" w:space="0" w:color="auto"/>
      </w:divBdr>
    </w:div>
    <w:div w:id="304508894">
      <w:bodyDiv w:val="1"/>
      <w:marLeft w:val="0"/>
      <w:marRight w:val="0"/>
      <w:marTop w:val="0"/>
      <w:marBottom w:val="0"/>
      <w:divBdr>
        <w:top w:val="none" w:sz="0" w:space="0" w:color="auto"/>
        <w:left w:val="none" w:sz="0" w:space="0" w:color="auto"/>
        <w:bottom w:val="none" w:sz="0" w:space="0" w:color="auto"/>
        <w:right w:val="none" w:sz="0" w:space="0" w:color="auto"/>
      </w:divBdr>
    </w:div>
    <w:div w:id="422191158">
      <w:bodyDiv w:val="1"/>
      <w:marLeft w:val="0"/>
      <w:marRight w:val="0"/>
      <w:marTop w:val="0"/>
      <w:marBottom w:val="0"/>
      <w:divBdr>
        <w:top w:val="none" w:sz="0" w:space="0" w:color="auto"/>
        <w:left w:val="none" w:sz="0" w:space="0" w:color="auto"/>
        <w:bottom w:val="none" w:sz="0" w:space="0" w:color="auto"/>
        <w:right w:val="none" w:sz="0" w:space="0" w:color="auto"/>
      </w:divBdr>
    </w:div>
    <w:div w:id="500775684">
      <w:bodyDiv w:val="1"/>
      <w:marLeft w:val="0"/>
      <w:marRight w:val="0"/>
      <w:marTop w:val="0"/>
      <w:marBottom w:val="0"/>
      <w:divBdr>
        <w:top w:val="none" w:sz="0" w:space="0" w:color="auto"/>
        <w:left w:val="none" w:sz="0" w:space="0" w:color="auto"/>
        <w:bottom w:val="none" w:sz="0" w:space="0" w:color="auto"/>
        <w:right w:val="none" w:sz="0" w:space="0" w:color="auto"/>
      </w:divBdr>
    </w:div>
    <w:div w:id="525413641">
      <w:bodyDiv w:val="1"/>
      <w:marLeft w:val="0"/>
      <w:marRight w:val="0"/>
      <w:marTop w:val="0"/>
      <w:marBottom w:val="0"/>
      <w:divBdr>
        <w:top w:val="none" w:sz="0" w:space="0" w:color="auto"/>
        <w:left w:val="none" w:sz="0" w:space="0" w:color="auto"/>
        <w:bottom w:val="none" w:sz="0" w:space="0" w:color="auto"/>
        <w:right w:val="none" w:sz="0" w:space="0" w:color="auto"/>
      </w:divBdr>
    </w:div>
    <w:div w:id="650061669">
      <w:bodyDiv w:val="1"/>
      <w:marLeft w:val="0"/>
      <w:marRight w:val="0"/>
      <w:marTop w:val="0"/>
      <w:marBottom w:val="0"/>
      <w:divBdr>
        <w:top w:val="none" w:sz="0" w:space="0" w:color="auto"/>
        <w:left w:val="none" w:sz="0" w:space="0" w:color="auto"/>
        <w:bottom w:val="none" w:sz="0" w:space="0" w:color="auto"/>
        <w:right w:val="none" w:sz="0" w:space="0" w:color="auto"/>
      </w:divBdr>
    </w:div>
    <w:div w:id="654802265">
      <w:bodyDiv w:val="1"/>
      <w:marLeft w:val="0"/>
      <w:marRight w:val="0"/>
      <w:marTop w:val="0"/>
      <w:marBottom w:val="0"/>
      <w:divBdr>
        <w:top w:val="none" w:sz="0" w:space="0" w:color="auto"/>
        <w:left w:val="none" w:sz="0" w:space="0" w:color="auto"/>
        <w:bottom w:val="none" w:sz="0" w:space="0" w:color="auto"/>
        <w:right w:val="none" w:sz="0" w:space="0" w:color="auto"/>
      </w:divBdr>
    </w:div>
    <w:div w:id="686369021">
      <w:bodyDiv w:val="1"/>
      <w:marLeft w:val="0"/>
      <w:marRight w:val="0"/>
      <w:marTop w:val="0"/>
      <w:marBottom w:val="0"/>
      <w:divBdr>
        <w:top w:val="none" w:sz="0" w:space="0" w:color="auto"/>
        <w:left w:val="none" w:sz="0" w:space="0" w:color="auto"/>
        <w:bottom w:val="none" w:sz="0" w:space="0" w:color="auto"/>
        <w:right w:val="none" w:sz="0" w:space="0" w:color="auto"/>
      </w:divBdr>
    </w:div>
    <w:div w:id="723793392">
      <w:bodyDiv w:val="1"/>
      <w:marLeft w:val="0"/>
      <w:marRight w:val="0"/>
      <w:marTop w:val="0"/>
      <w:marBottom w:val="0"/>
      <w:divBdr>
        <w:top w:val="none" w:sz="0" w:space="0" w:color="auto"/>
        <w:left w:val="none" w:sz="0" w:space="0" w:color="auto"/>
        <w:bottom w:val="none" w:sz="0" w:space="0" w:color="auto"/>
        <w:right w:val="none" w:sz="0" w:space="0" w:color="auto"/>
      </w:divBdr>
    </w:div>
    <w:div w:id="909190889">
      <w:bodyDiv w:val="1"/>
      <w:marLeft w:val="0"/>
      <w:marRight w:val="0"/>
      <w:marTop w:val="0"/>
      <w:marBottom w:val="0"/>
      <w:divBdr>
        <w:top w:val="none" w:sz="0" w:space="0" w:color="auto"/>
        <w:left w:val="none" w:sz="0" w:space="0" w:color="auto"/>
        <w:bottom w:val="none" w:sz="0" w:space="0" w:color="auto"/>
        <w:right w:val="none" w:sz="0" w:space="0" w:color="auto"/>
      </w:divBdr>
    </w:div>
    <w:div w:id="919220905">
      <w:bodyDiv w:val="1"/>
      <w:marLeft w:val="0"/>
      <w:marRight w:val="0"/>
      <w:marTop w:val="0"/>
      <w:marBottom w:val="0"/>
      <w:divBdr>
        <w:top w:val="none" w:sz="0" w:space="0" w:color="auto"/>
        <w:left w:val="none" w:sz="0" w:space="0" w:color="auto"/>
        <w:bottom w:val="none" w:sz="0" w:space="0" w:color="auto"/>
        <w:right w:val="none" w:sz="0" w:space="0" w:color="auto"/>
      </w:divBdr>
    </w:div>
    <w:div w:id="949780456">
      <w:bodyDiv w:val="1"/>
      <w:marLeft w:val="0"/>
      <w:marRight w:val="0"/>
      <w:marTop w:val="0"/>
      <w:marBottom w:val="0"/>
      <w:divBdr>
        <w:top w:val="none" w:sz="0" w:space="0" w:color="auto"/>
        <w:left w:val="none" w:sz="0" w:space="0" w:color="auto"/>
        <w:bottom w:val="none" w:sz="0" w:space="0" w:color="auto"/>
        <w:right w:val="none" w:sz="0" w:space="0" w:color="auto"/>
      </w:divBdr>
    </w:div>
    <w:div w:id="986740267">
      <w:bodyDiv w:val="1"/>
      <w:marLeft w:val="0"/>
      <w:marRight w:val="0"/>
      <w:marTop w:val="0"/>
      <w:marBottom w:val="0"/>
      <w:divBdr>
        <w:top w:val="none" w:sz="0" w:space="0" w:color="auto"/>
        <w:left w:val="none" w:sz="0" w:space="0" w:color="auto"/>
        <w:bottom w:val="none" w:sz="0" w:space="0" w:color="auto"/>
        <w:right w:val="none" w:sz="0" w:space="0" w:color="auto"/>
      </w:divBdr>
    </w:div>
    <w:div w:id="990251760">
      <w:bodyDiv w:val="1"/>
      <w:marLeft w:val="0"/>
      <w:marRight w:val="0"/>
      <w:marTop w:val="0"/>
      <w:marBottom w:val="0"/>
      <w:divBdr>
        <w:top w:val="none" w:sz="0" w:space="0" w:color="auto"/>
        <w:left w:val="none" w:sz="0" w:space="0" w:color="auto"/>
        <w:bottom w:val="none" w:sz="0" w:space="0" w:color="auto"/>
        <w:right w:val="none" w:sz="0" w:space="0" w:color="auto"/>
      </w:divBdr>
    </w:div>
    <w:div w:id="1000886624">
      <w:bodyDiv w:val="1"/>
      <w:marLeft w:val="0"/>
      <w:marRight w:val="0"/>
      <w:marTop w:val="0"/>
      <w:marBottom w:val="0"/>
      <w:divBdr>
        <w:top w:val="none" w:sz="0" w:space="0" w:color="auto"/>
        <w:left w:val="none" w:sz="0" w:space="0" w:color="auto"/>
        <w:bottom w:val="none" w:sz="0" w:space="0" w:color="auto"/>
        <w:right w:val="none" w:sz="0" w:space="0" w:color="auto"/>
      </w:divBdr>
    </w:div>
    <w:div w:id="1051417590">
      <w:bodyDiv w:val="1"/>
      <w:marLeft w:val="0"/>
      <w:marRight w:val="0"/>
      <w:marTop w:val="0"/>
      <w:marBottom w:val="0"/>
      <w:divBdr>
        <w:top w:val="none" w:sz="0" w:space="0" w:color="auto"/>
        <w:left w:val="none" w:sz="0" w:space="0" w:color="auto"/>
        <w:bottom w:val="none" w:sz="0" w:space="0" w:color="auto"/>
        <w:right w:val="none" w:sz="0" w:space="0" w:color="auto"/>
      </w:divBdr>
    </w:div>
    <w:div w:id="1071268646">
      <w:bodyDiv w:val="1"/>
      <w:marLeft w:val="0"/>
      <w:marRight w:val="0"/>
      <w:marTop w:val="0"/>
      <w:marBottom w:val="0"/>
      <w:divBdr>
        <w:top w:val="none" w:sz="0" w:space="0" w:color="auto"/>
        <w:left w:val="none" w:sz="0" w:space="0" w:color="auto"/>
        <w:bottom w:val="none" w:sz="0" w:space="0" w:color="auto"/>
        <w:right w:val="none" w:sz="0" w:space="0" w:color="auto"/>
      </w:divBdr>
    </w:div>
    <w:div w:id="1125466184">
      <w:bodyDiv w:val="1"/>
      <w:marLeft w:val="0"/>
      <w:marRight w:val="0"/>
      <w:marTop w:val="0"/>
      <w:marBottom w:val="0"/>
      <w:divBdr>
        <w:top w:val="none" w:sz="0" w:space="0" w:color="auto"/>
        <w:left w:val="none" w:sz="0" w:space="0" w:color="auto"/>
        <w:bottom w:val="none" w:sz="0" w:space="0" w:color="auto"/>
        <w:right w:val="none" w:sz="0" w:space="0" w:color="auto"/>
      </w:divBdr>
    </w:div>
    <w:div w:id="1208103996">
      <w:bodyDiv w:val="1"/>
      <w:marLeft w:val="0"/>
      <w:marRight w:val="0"/>
      <w:marTop w:val="0"/>
      <w:marBottom w:val="0"/>
      <w:divBdr>
        <w:top w:val="none" w:sz="0" w:space="0" w:color="auto"/>
        <w:left w:val="none" w:sz="0" w:space="0" w:color="auto"/>
        <w:bottom w:val="none" w:sz="0" w:space="0" w:color="auto"/>
        <w:right w:val="none" w:sz="0" w:space="0" w:color="auto"/>
      </w:divBdr>
    </w:div>
    <w:div w:id="1265186403">
      <w:bodyDiv w:val="1"/>
      <w:marLeft w:val="0"/>
      <w:marRight w:val="0"/>
      <w:marTop w:val="0"/>
      <w:marBottom w:val="0"/>
      <w:divBdr>
        <w:top w:val="none" w:sz="0" w:space="0" w:color="auto"/>
        <w:left w:val="none" w:sz="0" w:space="0" w:color="auto"/>
        <w:bottom w:val="none" w:sz="0" w:space="0" w:color="auto"/>
        <w:right w:val="none" w:sz="0" w:space="0" w:color="auto"/>
      </w:divBdr>
    </w:div>
    <w:div w:id="1354455461">
      <w:bodyDiv w:val="1"/>
      <w:marLeft w:val="0"/>
      <w:marRight w:val="0"/>
      <w:marTop w:val="0"/>
      <w:marBottom w:val="0"/>
      <w:divBdr>
        <w:top w:val="none" w:sz="0" w:space="0" w:color="auto"/>
        <w:left w:val="none" w:sz="0" w:space="0" w:color="auto"/>
        <w:bottom w:val="none" w:sz="0" w:space="0" w:color="auto"/>
        <w:right w:val="none" w:sz="0" w:space="0" w:color="auto"/>
      </w:divBdr>
    </w:div>
    <w:div w:id="1361082574">
      <w:bodyDiv w:val="1"/>
      <w:marLeft w:val="0"/>
      <w:marRight w:val="0"/>
      <w:marTop w:val="0"/>
      <w:marBottom w:val="0"/>
      <w:divBdr>
        <w:top w:val="none" w:sz="0" w:space="0" w:color="auto"/>
        <w:left w:val="none" w:sz="0" w:space="0" w:color="auto"/>
        <w:bottom w:val="none" w:sz="0" w:space="0" w:color="auto"/>
        <w:right w:val="none" w:sz="0" w:space="0" w:color="auto"/>
      </w:divBdr>
    </w:div>
    <w:div w:id="1372027068">
      <w:bodyDiv w:val="1"/>
      <w:marLeft w:val="0"/>
      <w:marRight w:val="0"/>
      <w:marTop w:val="0"/>
      <w:marBottom w:val="0"/>
      <w:divBdr>
        <w:top w:val="none" w:sz="0" w:space="0" w:color="auto"/>
        <w:left w:val="none" w:sz="0" w:space="0" w:color="auto"/>
        <w:bottom w:val="none" w:sz="0" w:space="0" w:color="auto"/>
        <w:right w:val="none" w:sz="0" w:space="0" w:color="auto"/>
      </w:divBdr>
    </w:div>
    <w:div w:id="1376543207">
      <w:bodyDiv w:val="1"/>
      <w:marLeft w:val="0"/>
      <w:marRight w:val="0"/>
      <w:marTop w:val="0"/>
      <w:marBottom w:val="0"/>
      <w:divBdr>
        <w:top w:val="none" w:sz="0" w:space="0" w:color="auto"/>
        <w:left w:val="none" w:sz="0" w:space="0" w:color="auto"/>
        <w:bottom w:val="none" w:sz="0" w:space="0" w:color="auto"/>
        <w:right w:val="none" w:sz="0" w:space="0" w:color="auto"/>
      </w:divBdr>
    </w:div>
    <w:div w:id="1513834572">
      <w:bodyDiv w:val="1"/>
      <w:marLeft w:val="0"/>
      <w:marRight w:val="0"/>
      <w:marTop w:val="0"/>
      <w:marBottom w:val="0"/>
      <w:divBdr>
        <w:top w:val="none" w:sz="0" w:space="0" w:color="auto"/>
        <w:left w:val="none" w:sz="0" w:space="0" w:color="auto"/>
        <w:bottom w:val="none" w:sz="0" w:space="0" w:color="auto"/>
        <w:right w:val="none" w:sz="0" w:space="0" w:color="auto"/>
      </w:divBdr>
    </w:div>
    <w:div w:id="1566449744">
      <w:bodyDiv w:val="1"/>
      <w:marLeft w:val="0"/>
      <w:marRight w:val="0"/>
      <w:marTop w:val="0"/>
      <w:marBottom w:val="0"/>
      <w:divBdr>
        <w:top w:val="none" w:sz="0" w:space="0" w:color="auto"/>
        <w:left w:val="none" w:sz="0" w:space="0" w:color="auto"/>
        <w:bottom w:val="none" w:sz="0" w:space="0" w:color="auto"/>
        <w:right w:val="none" w:sz="0" w:space="0" w:color="auto"/>
      </w:divBdr>
    </w:div>
    <w:div w:id="1593658331">
      <w:bodyDiv w:val="1"/>
      <w:marLeft w:val="0"/>
      <w:marRight w:val="0"/>
      <w:marTop w:val="0"/>
      <w:marBottom w:val="0"/>
      <w:divBdr>
        <w:top w:val="none" w:sz="0" w:space="0" w:color="auto"/>
        <w:left w:val="none" w:sz="0" w:space="0" w:color="auto"/>
        <w:bottom w:val="none" w:sz="0" w:space="0" w:color="auto"/>
        <w:right w:val="none" w:sz="0" w:space="0" w:color="auto"/>
      </w:divBdr>
    </w:div>
    <w:div w:id="1595627493">
      <w:bodyDiv w:val="1"/>
      <w:marLeft w:val="0"/>
      <w:marRight w:val="0"/>
      <w:marTop w:val="0"/>
      <w:marBottom w:val="0"/>
      <w:divBdr>
        <w:top w:val="none" w:sz="0" w:space="0" w:color="auto"/>
        <w:left w:val="none" w:sz="0" w:space="0" w:color="auto"/>
        <w:bottom w:val="none" w:sz="0" w:space="0" w:color="auto"/>
        <w:right w:val="none" w:sz="0" w:space="0" w:color="auto"/>
      </w:divBdr>
    </w:div>
    <w:div w:id="1627000938">
      <w:bodyDiv w:val="1"/>
      <w:marLeft w:val="0"/>
      <w:marRight w:val="0"/>
      <w:marTop w:val="0"/>
      <w:marBottom w:val="0"/>
      <w:divBdr>
        <w:top w:val="none" w:sz="0" w:space="0" w:color="auto"/>
        <w:left w:val="none" w:sz="0" w:space="0" w:color="auto"/>
        <w:bottom w:val="none" w:sz="0" w:space="0" w:color="auto"/>
        <w:right w:val="none" w:sz="0" w:space="0" w:color="auto"/>
      </w:divBdr>
    </w:div>
    <w:div w:id="1688676320">
      <w:bodyDiv w:val="1"/>
      <w:marLeft w:val="0"/>
      <w:marRight w:val="0"/>
      <w:marTop w:val="0"/>
      <w:marBottom w:val="0"/>
      <w:divBdr>
        <w:top w:val="none" w:sz="0" w:space="0" w:color="auto"/>
        <w:left w:val="none" w:sz="0" w:space="0" w:color="auto"/>
        <w:bottom w:val="none" w:sz="0" w:space="0" w:color="auto"/>
        <w:right w:val="none" w:sz="0" w:space="0" w:color="auto"/>
      </w:divBdr>
    </w:div>
    <w:div w:id="1732654360">
      <w:bodyDiv w:val="1"/>
      <w:marLeft w:val="0"/>
      <w:marRight w:val="0"/>
      <w:marTop w:val="0"/>
      <w:marBottom w:val="0"/>
      <w:divBdr>
        <w:top w:val="none" w:sz="0" w:space="0" w:color="auto"/>
        <w:left w:val="none" w:sz="0" w:space="0" w:color="auto"/>
        <w:bottom w:val="none" w:sz="0" w:space="0" w:color="auto"/>
        <w:right w:val="none" w:sz="0" w:space="0" w:color="auto"/>
      </w:divBdr>
    </w:div>
    <w:div w:id="1774936946">
      <w:bodyDiv w:val="1"/>
      <w:marLeft w:val="0"/>
      <w:marRight w:val="0"/>
      <w:marTop w:val="0"/>
      <w:marBottom w:val="0"/>
      <w:divBdr>
        <w:top w:val="none" w:sz="0" w:space="0" w:color="auto"/>
        <w:left w:val="none" w:sz="0" w:space="0" w:color="auto"/>
        <w:bottom w:val="none" w:sz="0" w:space="0" w:color="auto"/>
        <w:right w:val="none" w:sz="0" w:space="0" w:color="auto"/>
      </w:divBdr>
    </w:div>
    <w:div w:id="1806895932">
      <w:bodyDiv w:val="1"/>
      <w:marLeft w:val="0"/>
      <w:marRight w:val="0"/>
      <w:marTop w:val="0"/>
      <w:marBottom w:val="0"/>
      <w:divBdr>
        <w:top w:val="none" w:sz="0" w:space="0" w:color="auto"/>
        <w:left w:val="none" w:sz="0" w:space="0" w:color="auto"/>
        <w:bottom w:val="none" w:sz="0" w:space="0" w:color="auto"/>
        <w:right w:val="none" w:sz="0" w:space="0" w:color="auto"/>
      </w:divBdr>
    </w:div>
    <w:div w:id="1808665083">
      <w:bodyDiv w:val="1"/>
      <w:marLeft w:val="0"/>
      <w:marRight w:val="0"/>
      <w:marTop w:val="0"/>
      <w:marBottom w:val="0"/>
      <w:divBdr>
        <w:top w:val="none" w:sz="0" w:space="0" w:color="auto"/>
        <w:left w:val="none" w:sz="0" w:space="0" w:color="auto"/>
        <w:bottom w:val="none" w:sz="0" w:space="0" w:color="auto"/>
        <w:right w:val="none" w:sz="0" w:space="0" w:color="auto"/>
      </w:divBdr>
    </w:div>
    <w:div w:id="1874875959">
      <w:bodyDiv w:val="1"/>
      <w:marLeft w:val="0"/>
      <w:marRight w:val="0"/>
      <w:marTop w:val="0"/>
      <w:marBottom w:val="0"/>
      <w:divBdr>
        <w:top w:val="none" w:sz="0" w:space="0" w:color="auto"/>
        <w:left w:val="none" w:sz="0" w:space="0" w:color="auto"/>
        <w:bottom w:val="none" w:sz="0" w:space="0" w:color="auto"/>
        <w:right w:val="none" w:sz="0" w:space="0" w:color="auto"/>
      </w:divBdr>
    </w:div>
    <w:div w:id="1902668116">
      <w:bodyDiv w:val="1"/>
      <w:marLeft w:val="0"/>
      <w:marRight w:val="0"/>
      <w:marTop w:val="0"/>
      <w:marBottom w:val="0"/>
      <w:divBdr>
        <w:top w:val="none" w:sz="0" w:space="0" w:color="auto"/>
        <w:left w:val="none" w:sz="0" w:space="0" w:color="auto"/>
        <w:bottom w:val="none" w:sz="0" w:space="0" w:color="auto"/>
        <w:right w:val="none" w:sz="0" w:space="0" w:color="auto"/>
      </w:divBdr>
    </w:div>
    <w:div w:id="1917786388">
      <w:bodyDiv w:val="1"/>
      <w:marLeft w:val="0"/>
      <w:marRight w:val="0"/>
      <w:marTop w:val="0"/>
      <w:marBottom w:val="0"/>
      <w:divBdr>
        <w:top w:val="none" w:sz="0" w:space="0" w:color="auto"/>
        <w:left w:val="none" w:sz="0" w:space="0" w:color="auto"/>
        <w:bottom w:val="none" w:sz="0" w:space="0" w:color="auto"/>
        <w:right w:val="none" w:sz="0" w:space="0" w:color="auto"/>
      </w:divBdr>
    </w:div>
    <w:div w:id="1926720046">
      <w:bodyDiv w:val="1"/>
      <w:marLeft w:val="0"/>
      <w:marRight w:val="0"/>
      <w:marTop w:val="0"/>
      <w:marBottom w:val="0"/>
      <w:divBdr>
        <w:top w:val="none" w:sz="0" w:space="0" w:color="auto"/>
        <w:left w:val="none" w:sz="0" w:space="0" w:color="auto"/>
        <w:bottom w:val="none" w:sz="0" w:space="0" w:color="auto"/>
        <w:right w:val="none" w:sz="0" w:space="0" w:color="auto"/>
      </w:divBdr>
    </w:div>
    <w:div w:id="1939752850">
      <w:bodyDiv w:val="1"/>
      <w:marLeft w:val="0"/>
      <w:marRight w:val="0"/>
      <w:marTop w:val="0"/>
      <w:marBottom w:val="0"/>
      <w:divBdr>
        <w:top w:val="none" w:sz="0" w:space="0" w:color="auto"/>
        <w:left w:val="none" w:sz="0" w:space="0" w:color="auto"/>
        <w:bottom w:val="none" w:sz="0" w:space="0" w:color="auto"/>
        <w:right w:val="none" w:sz="0" w:space="0" w:color="auto"/>
      </w:divBdr>
    </w:div>
    <w:div w:id="2112554205">
      <w:bodyDiv w:val="1"/>
      <w:marLeft w:val="0"/>
      <w:marRight w:val="0"/>
      <w:marTop w:val="0"/>
      <w:marBottom w:val="0"/>
      <w:divBdr>
        <w:top w:val="none" w:sz="0" w:space="0" w:color="auto"/>
        <w:left w:val="none" w:sz="0" w:space="0" w:color="auto"/>
        <w:bottom w:val="none" w:sz="0" w:space="0" w:color="auto"/>
        <w:right w:val="none" w:sz="0" w:space="0" w:color="auto"/>
      </w:divBdr>
    </w:div>
    <w:div w:id="2146509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ftp://ftp.rfc-editor.org/in-notes/std/std37.tx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cs.pitt.edu"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cs.pitt.edu/~skhattab/cs1652/" TargetMode="External"/><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hattab\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3FB774-5F41-9648-8E60-45DE63F0D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C:\Users\skhattab\AppData\Roaming\Microsoft\Templates\Report design (blank).dotx</Template>
  <TotalTime>407</TotalTime>
  <Pages>12</Pages>
  <Words>2234</Words>
  <Characters>12739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Sherif Khattab</dc:creator>
  <cp:lastModifiedBy>jie Zhou</cp:lastModifiedBy>
  <cp:revision>120</cp:revision>
  <cp:lastPrinted>2020-07-31T22:10:00Z</cp:lastPrinted>
  <dcterms:created xsi:type="dcterms:W3CDTF">2018-07-13T05:44:00Z</dcterms:created>
  <dcterms:modified xsi:type="dcterms:W3CDTF">2020-08-01T13:53:00Z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